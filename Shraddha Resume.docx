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B821" w14:textId="77777777" w:rsidR="00837208" w:rsidRPr="006C23A2" w:rsidRDefault="00C34B2A" w:rsidP="00391EB7">
      <w:pPr>
        <w:jc w:val="center"/>
        <w:rPr>
          <w:rStyle w:val="StudentName"/>
          <w:rFonts w:asciiTheme="minorHAnsi" w:hAnsiTheme="minorHAnsi"/>
          <w:sz w:val="28"/>
          <w:szCs w:val="28"/>
        </w:rPr>
      </w:pPr>
      <w:bookmarkStart w:id="0" w:name="_Hlk490397877"/>
      <w:r>
        <w:rPr>
          <w:rStyle w:val="ResumeNameHeader"/>
        </w:rPr>
        <w:t>shraddha sridhar</w:t>
      </w:r>
    </w:p>
    <w:p w14:paraId="3033AF4B" w14:textId="032CEE5A" w:rsidR="005E224E" w:rsidRPr="006C23A2" w:rsidRDefault="00BA22C6" w:rsidP="00391EB7">
      <w:pPr>
        <w:jc w:val="center"/>
        <w:rPr>
          <w:rFonts w:asciiTheme="minorHAnsi" w:hAnsiTheme="minorHAnsi" w:cs="Times New Roman"/>
        </w:rPr>
      </w:pPr>
      <w:sdt>
        <w:sdtPr>
          <w:rPr>
            <w:rFonts w:asciiTheme="minorHAnsi" w:hAnsiTheme="minorHAnsi"/>
          </w:rPr>
          <w:alias w:val="Street Address"/>
          <w:tag w:val="StreetAddress"/>
          <w:id w:val="344880646"/>
          <w:placeholder>
            <w:docPart w:val="25EE5E0FCB0D4E3088846F934A1E9AA4"/>
          </w:placeholder>
          <w:text/>
        </w:sdtPr>
        <w:sdtEndPr/>
        <w:sdtContent>
          <w:r w:rsidR="005932F3">
            <w:rPr>
              <w:rFonts w:asciiTheme="minorHAnsi" w:hAnsiTheme="minorHAnsi"/>
            </w:rPr>
            <w:t>1175 Park Place, Apt 218</w:t>
          </w:r>
        </w:sdtContent>
      </w:sdt>
      <w:r w:rsidR="002566D5" w:rsidRPr="006C23A2">
        <w:rPr>
          <w:rFonts w:asciiTheme="minorHAnsi" w:hAnsiTheme="minorHAnsi"/>
        </w:rPr>
        <w:t xml:space="preserve"> </w:t>
      </w:r>
      <w:r w:rsidR="005E224E" w:rsidRPr="006C23A2">
        <w:rPr>
          <w:rFonts w:asciiTheme="minorHAnsi" w:hAnsiTheme="minorHAnsi"/>
        </w:rPr>
        <w:sym w:font="Symbol" w:char="F0B7"/>
      </w:r>
      <w:r w:rsidR="002566D5" w:rsidRPr="006C23A2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="Times New Roman"/>
          </w:rPr>
          <w:alias w:val="City &amp; State"/>
          <w:tag w:val="CityState"/>
          <w:id w:val="344880650"/>
          <w:placeholder>
            <w:docPart w:val="D3BBEBC5DB984ADF99474A6DF4CF3EB8"/>
          </w:placeholder>
          <w:text/>
        </w:sdtPr>
        <w:sdtEndPr/>
        <w:sdtContent>
          <w:r w:rsidR="005932F3">
            <w:rPr>
              <w:rFonts w:asciiTheme="minorHAnsi" w:hAnsiTheme="minorHAnsi" w:cs="Times New Roman"/>
            </w:rPr>
            <w:t>San Mateo, CA - 94403</w:t>
          </w:r>
        </w:sdtContent>
      </w:sdt>
    </w:p>
    <w:p w14:paraId="49D899E6" w14:textId="77777777" w:rsidR="005E224E" w:rsidRPr="006C23A2" w:rsidRDefault="00BA22C6" w:rsidP="00391EB7">
      <w:pPr>
        <w:jc w:val="center"/>
        <w:rPr>
          <w:rFonts w:asciiTheme="minorHAnsi" w:hAnsiTheme="minorHAnsi"/>
        </w:rPr>
      </w:pPr>
      <w:sdt>
        <w:sdtPr>
          <w:rPr>
            <w:rStyle w:val="BulletPoint"/>
          </w:rPr>
          <w:alias w:val="Phone Number"/>
          <w:tag w:val="Phone Number"/>
          <w:id w:val="344880653"/>
          <w:placeholder>
            <w:docPart w:val="F6CD452266F6446B8313A769A5DCF959"/>
          </w:placeholder>
          <w:text/>
        </w:sdtPr>
        <w:sdtEndPr>
          <w:rPr>
            <w:rStyle w:val="DefaultParagraphFont"/>
            <w:rFonts w:ascii="Times New Roman" w:hAnsi="Times New Roman"/>
            <w:color w:val="808080"/>
          </w:rPr>
        </w:sdtEndPr>
        <w:sdtContent>
          <w:r w:rsidR="00C34B2A">
            <w:rPr>
              <w:rStyle w:val="BulletPoint"/>
            </w:rPr>
            <w:t>480-327-7224</w:t>
          </w:r>
        </w:sdtContent>
      </w:sdt>
      <w:r w:rsidR="002566D5" w:rsidRPr="006C23A2">
        <w:rPr>
          <w:rFonts w:asciiTheme="minorHAnsi" w:hAnsiTheme="minorHAnsi"/>
        </w:rPr>
        <w:t xml:space="preserve"> </w:t>
      </w:r>
      <w:r w:rsidR="002566D5" w:rsidRPr="006C23A2">
        <w:rPr>
          <w:rFonts w:asciiTheme="minorHAnsi" w:hAnsiTheme="minorHAnsi"/>
        </w:rPr>
        <w:sym w:font="Symbol" w:char="F0B7"/>
      </w:r>
      <w:r w:rsidR="002566D5" w:rsidRPr="006C23A2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/>
          </w:rPr>
          <w:alias w:val="Email"/>
          <w:tag w:val="Email"/>
          <w:id w:val="344880655"/>
          <w:placeholder>
            <w:docPart w:val="7F2142AC96804FDEB5AD0FE60EEF8600"/>
          </w:placeholder>
          <w:text/>
        </w:sdtPr>
        <w:sdtEndPr/>
        <w:sdtContent>
          <w:r w:rsidR="00254885">
            <w:rPr>
              <w:rFonts w:asciiTheme="minorHAnsi" w:hAnsiTheme="minorHAnsi"/>
            </w:rPr>
            <w:t>s</w:t>
          </w:r>
          <w:r w:rsidR="00C34B2A">
            <w:rPr>
              <w:rFonts w:asciiTheme="minorHAnsi" w:hAnsiTheme="minorHAnsi"/>
            </w:rPr>
            <w:t>hraddha.sridhar@duke.edu</w:t>
          </w:r>
        </w:sdtContent>
      </w:sdt>
    </w:p>
    <w:p w14:paraId="1594FB9A" w14:textId="77777777" w:rsidR="000454B2" w:rsidRPr="006C23A2" w:rsidRDefault="000454B2" w:rsidP="009372F3">
      <w:pPr>
        <w:pStyle w:val="Heading1"/>
        <w:spacing w:before="240"/>
        <w:jc w:val="left"/>
        <w:rPr>
          <w:rFonts w:asciiTheme="minorHAnsi" w:hAnsiTheme="minorHAnsi"/>
        </w:rPr>
      </w:pPr>
      <w:r w:rsidRPr="006C23A2">
        <w:rPr>
          <w:rFonts w:asciiTheme="minorHAnsi" w:hAnsiTheme="minorHAnsi"/>
        </w:rPr>
        <w:t>Education</w:t>
      </w:r>
    </w:p>
    <w:tbl>
      <w:tblPr>
        <w:tblStyle w:val="TableGrid"/>
        <w:tblW w:w="1080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74"/>
        <w:gridCol w:w="1826"/>
      </w:tblGrid>
      <w:tr w:rsidR="00E6175F" w:rsidRPr="006C23A2" w14:paraId="6F3F6DDC" w14:textId="77777777" w:rsidTr="00B5110F">
        <w:trPr>
          <w:trHeight w:val="541"/>
        </w:trPr>
        <w:tc>
          <w:tcPr>
            <w:tcW w:w="8974" w:type="dxa"/>
          </w:tcPr>
          <w:p w14:paraId="0F84FDC4" w14:textId="77777777" w:rsidR="00E6175F" w:rsidRPr="006C23A2" w:rsidRDefault="00E6175F" w:rsidP="00B10F06">
            <w:pPr>
              <w:rPr>
                <w:rStyle w:val="UniversityName"/>
                <w:rFonts w:asciiTheme="minorHAnsi" w:hAnsiTheme="minorHAnsi"/>
              </w:rPr>
            </w:pPr>
            <w:r w:rsidRPr="006C23A2">
              <w:rPr>
                <w:rFonts w:asciiTheme="minorHAnsi" w:hAnsiTheme="minorHAnsi"/>
                <w:b/>
                <w:caps/>
              </w:rPr>
              <w:t>Duke University</w:t>
            </w:r>
            <w:r w:rsidRPr="006C23A2">
              <w:rPr>
                <w:rFonts w:asciiTheme="minorHAnsi" w:hAnsiTheme="minorHAnsi"/>
              </w:rPr>
              <w:t>,</w:t>
            </w:r>
            <w:r w:rsidRPr="006C23A2">
              <w:rPr>
                <w:rStyle w:val="UniversityName"/>
                <w:rFonts w:asciiTheme="minorHAnsi" w:hAnsiTheme="minorHAnsi"/>
              </w:rPr>
              <w:t xml:space="preserve"> </w:t>
            </w:r>
            <w:r w:rsidRPr="006C23A2">
              <w:rPr>
                <w:rStyle w:val="UniversityName"/>
                <w:rFonts w:asciiTheme="minorHAnsi" w:hAnsiTheme="minorHAnsi"/>
                <w:caps w:val="0"/>
              </w:rPr>
              <w:t>The Fuqua School of Business</w:t>
            </w:r>
          </w:p>
          <w:p w14:paraId="7C08123B" w14:textId="6B21B1D3" w:rsidR="00E6175F" w:rsidRPr="006C23A2" w:rsidRDefault="00E6175F" w:rsidP="00205C3B">
            <w:pPr>
              <w:rPr>
                <w:rStyle w:val="Degree"/>
                <w:rFonts w:asciiTheme="minorHAnsi" w:hAnsiTheme="minorHAnsi"/>
                <w:b/>
              </w:rPr>
            </w:pPr>
            <w:r w:rsidRPr="006C23A2">
              <w:rPr>
                <w:rStyle w:val="Degree"/>
                <w:rFonts w:asciiTheme="minorHAnsi" w:hAnsiTheme="minorHAnsi"/>
                <w:b/>
              </w:rPr>
              <w:t>Master of Business Administration</w:t>
            </w:r>
            <w:r w:rsidR="007B3ECE">
              <w:rPr>
                <w:rStyle w:val="Degree"/>
                <w:rFonts w:asciiTheme="minorHAnsi" w:hAnsiTheme="minorHAnsi"/>
                <w:b/>
              </w:rPr>
              <w:t xml:space="preserve">, Marketing and </w:t>
            </w:r>
            <w:r w:rsidR="00084816">
              <w:rPr>
                <w:rStyle w:val="Degree"/>
                <w:rFonts w:asciiTheme="minorHAnsi" w:hAnsiTheme="minorHAnsi"/>
                <w:b/>
              </w:rPr>
              <w:t>Decision Sciences</w:t>
            </w:r>
          </w:p>
          <w:p w14:paraId="5CB04CF4" w14:textId="407FBBAA" w:rsidR="00E6175F" w:rsidRPr="00C426C3" w:rsidRDefault="002C46F7" w:rsidP="00C426C3">
            <w:pPr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</w:pPr>
            <w:r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Thomas B. </w:t>
            </w:r>
            <w:r w:rsidR="00C6472A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Roller Scholar</w:t>
            </w:r>
            <w:r w:rsidR="00A10CE9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;</w:t>
            </w:r>
            <w:r w:rsidR="00571D15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 </w:t>
            </w:r>
            <w:r w:rsidR="00F41622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Leadership </w:t>
            </w:r>
            <w:r w:rsidR="00A10CE9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Fellow;</w:t>
            </w:r>
            <w:r w:rsidR="00C426C3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 </w:t>
            </w:r>
            <w:r w:rsidR="005A3C57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Data Scientist Intern at a FinTech </w:t>
            </w:r>
            <w:proofErr w:type="spellStart"/>
            <w:r w:rsidR="005A3C57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startup</w:t>
            </w:r>
            <w:proofErr w:type="spellEnd"/>
            <w:r w:rsidR="00A10CE9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;</w:t>
            </w:r>
            <w:r w:rsidR="001F4B88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 xml:space="preserve"> Head of </w:t>
            </w:r>
            <w:r w:rsidR="00CF3A04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Product</w:t>
            </w:r>
            <w:r w:rsidR="00E70D24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 xml:space="preserve"> at </w:t>
            </w:r>
            <w:r w:rsidR="00697EB1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a Duke</w:t>
            </w:r>
            <w:r w:rsidR="003F34AB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-affiliated biomedical</w:t>
            </w:r>
            <w:r w:rsidR="005A3C57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/</w:t>
            </w:r>
            <w:r w:rsidR="003F34AB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IoT</w:t>
            </w:r>
            <w:r w:rsidR="001D750B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 xml:space="preserve"> </w:t>
            </w:r>
            <w:proofErr w:type="spellStart"/>
            <w:r w:rsidR="00C54636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startup</w:t>
            </w:r>
            <w:proofErr w:type="spellEnd"/>
            <w:r w:rsidR="00CF3A04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; Digital marketing consultant at e</w:t>
            </w:r>
            <w:r w:rsidR="00416484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C</w:t>
            </w:r>
            <w:r w:rsidR="00CF3A04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 xml:space="preserve">ommerce </w:t>
            </w:r>
            <w:proofErr w:type="spellStart"/>
            <w:r w:rsidR="00CF3A04"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  <w:t>startup</w:t>
            </w:r>
            <w:proofErr w:type="spellEnd"/>
          </w:p>
        </w:tc>
        <w:tc>
          <w:tcPr>
            <w:tcW w:w="1826" w:type="dxa"/>
          </w:tcPr>
          <w:p w14:paraId="72851FA7" w14:textId="77777777" w:rsidR="00E6175F" w:rsidRPr="006C23A2" w:rsidRDefault="00BA22C6" w:rsidP="00CC5015">
            <w:pPr>
              <w:jc w:val="right"/>
              <w:rPr>
                <w:rFonts w:asciiTheme="minorHAnsi" w:hAnsiTheme="minorHAnsi"/>
              </w:rPr>
            </w:pPr>
            <w:sdt>
              <w:sdtPr>
                <w:rPr>
                  <w:rStyle w:val="BulletPoint"/>
                </w:rPr>
                <w:alias w:val="Location"/>
                <w:tag w:val="Location"/>
                <w:id w:val="1786765783"/>
                <w:placeholder>
                  <w:docPart w:val="D5E602B242034563B821A1008242F24C"/>
                </w:placeholder>
              </w:sdtPr>
              <w:sdtEndPr>
                <w:rPr>
                  <w:rStyle w:val="DefaultParagraphFont"/>
                  <w:rFonts w:ascii="Times New Roman" w:hAnsi="Times New Roman"/>
                  <w:color w:val="808080"/>
                </w:rPr>
              </w:sdtEndPr>
              <w:sdtContent>
                <w:r w:rsidR="00A93802">
                  <w:rPr>
                    <w:rStyle w:val="BulletPoint"/>
                  </w:rPr>
                  <w:t>Durham, NC</w:t>
                </w:r>
              </w:sdtContent>
            </w:sdt>
          </w:p>
          <w:p w14:paraId="781C42E6" w14:textId="77777777" w:rsidR="00E6175F" w:rsidRPr="006C23A2" w:rsidRDefault="003C48FC" w:rsidP="00A93802">
            <w:pPr>
              <w:jc w:val="right"/>
              <w:rPr>
                <w:rFonts w:asciiTheme="minorHAnsi" w:hAnsiTheme="minorHAnsi"/>
                <w:b/>
                <w:caps/>
              </w:rPr>
            </w:pPr>
            <w:r>
              <w:rPr>
                <w:rStyle w:val="NewItalicizedDate"/>
              </w:rPr>
              <w:t>May</w:t>
            </w:r>
            <w:r w:rsidR="00304972">
              <w:rPr>
                <w:rStyle w:val="NewItalicizedDate"/>
              </w:rPr>
              <w:t xml:space="preserve"> </w:t>
            </w:r>
            <w:r w:rsidR="00A93802">
              <w:rPr>
                <w:rStyle w:val="NewItalicizedDate"/>
              </w:rPr>
              <w:t>2018</w:t>
            </w:r>
          </w:p>
        </w:tc>
      </w:tr>
      <w:tr w:rsidR="00E6175F" w:rsidRPr="006C23A2" w14:paraId="195926A4" w14:textId="77777777" w:rsidTr="00B5110F">
        <w:trPr>
          <w:trHeight w:val="1026"/>
        </w:trPr>
        <w:tc>
          <w:tcPr>
            <w:tcW w:w="8974" w:type="dxa"/>
          </w:tcPr>
          <w:p w14:paraId="6F6677F2" w14:textId="77777777" w:rsidR="00E6175F" w:rsidRPr="006C23A2" w:rsidRDefault="00C34B2A" w:rsidP="005305BF">
            <w:pPr>
              <w:spacing w:before="240"/>
              <w:rPr>
                <w:rStyle w:val="UniversityName"/>
                <w:rFonts w:asciiTheme="minorHAnsi" w:hAnsiTheme="minorHAnsi"/>
                <w:b w:val="0"/>
                <w:caps w:val="0"/>
              </w:rPr>
            </w:pPr>
            <w:r>
              <w:rPr>
                <w:rStyle w:val="UniversityName"/>
                <w:rFonts w:asciiTheme="minorHAnsi" w:hAnsiTheme="minorHAnsi"/>
              </w:rPr>
              <w:t>Arizona state university</w:t>
            </w:r>
          </w:p>
          <w:p w14:paraId="491475D3" w14:textId="77777777" w:rsidR="00E6175F" w:rsidRPr="006C23A2" w:rsidRDefault="00C34B2A" w:rsidP="00AB37FB">
            <w:pPr>
              <w:rPr>
                <w:rFonts w:asciiTheme="minorHAnsi" w:hAnsiTheme="minorHAnsi"/>
                <w:b/>
                <w:i/>
              </w:rPr>
            </w:pPr>
            <w:r>
              <w:rPr>
                <w:rStyle w:val="Degree-New"/>
              </w:rPr>
              <w:t>Master of Science, Electrical Engineering</w:t>
            </w:r>
          </w:p>
          <w:p w14:paraId="30F903AF" w14:textId="25D5B87C" w:rsidR="00E6175F" w:rsidRPr="00C821B9" w:rsidRDefault="002B7EA2" w:rsidP="00C821B9">
            <w:pPr>
              <w:rPr>
                <w:rStyle w:val="UniversityName"/>
                <w:rFonts w:asciiTheme="minorHAnsi" w:eastAsia="Times New Roman" w:hAnsiTheme="minorHAnsi" w:cs="TimesNewRoman,Bold"/>
                <w:b w:val="0"/>
                <w:bCs/>
                <w:caps w:val="0"/>
                <w:color w:val="000000"/>
                <w:szCs w:val="20"/>
                <w:lang w:val="en-GB"/>
              </w:rPr>
            </w:pPr>
            <w:r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Received merit-based full</w:t>
            </w:r>
            <w:r w:rsidR="00A35E28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 scholarship</w:t>
            </w:r>
            <w:r w:rsidR="00A10CE9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;</w:t>
            </w:r>
            <w:r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 Teaching Assistant</w:t>
            </w:r>
            <w:r w:rsidR="00A35E28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 for cor</w:t>
            </w:r>
            <w:r w:rsidR="00A10CE9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e and advanced elective courses;</w:t>
            </w:r>
            <w:r w:rsidR="00A35E28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 </w:t>
            </w:r>
            <w:r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Research A</w:t>
            </w:r>
            <w:r w:rsidR="00EB026E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ssistant </w:t>
            </w:r>
            <w:r w:rsidR="00AE4B97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on U.</w:t>
            </w:r>
            <w:r w:rsidR="00EB026E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S</w:t>
            </w:r>
            <w:r w:rsidR="00AE4B97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. government-</w:t>
            </w:r>
            <w:r w:rsidR="00EB026E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funded</w:t>
            </w:r>
            <w:r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 project for space applications</w:t>
            </w:r>
          </w:p>
        </w:tc>
        <w:tc>
          <w:tcPr>
            <w:tcW w:w="1826" w:type="dxa"/>
          </w:tcPr>
          <w:p w14:paraId="5C0F16DB" w14:textId="77777777" w:rsidR="00071DFB" w:rsidRDefault="00BA22C6" w:rsidP="00CC5015">
            <w:pPr>
              <w:spacing w:before="240"/>
              <w:jc w:val="right"/>
              <w:rPr>
                <w:color w:val="808080"/>
              </w:rPr>
            </w:pPr>
            <w:sdt>
              <w:sdtPr>
                <w:rPr>
                  <w:rStyle w:val="BulletPoint"/>
                </w:rPr>
                <w:alias w:val="Location"/>
                <w:tag w:val="Location"/>
                <w:id w:val="1771043372"/>
                <w:placeholder>
                  <w:docPart w:val="FD1D410DB6974E57B50D3FE8227EA2A2"/>
                </w:placeholder>
              </w:sdtPr>
              <w:sdtEndPr>
                <w:rPr>
                  <w:rStyle w:val="DefaultParagraphFont"/>
                  <w:rFonts w:ascii="Times New Roman" w:hAnsi="Times New Roman"/>
                  <w:color w:val="808080"/>
                </w:rPr>
              </w:sdtEndPr>
              <w:sdtContent>
                <w:r w:rsidR="00A93802">
                  <w:rPr>
                    <w:rStyle w:val="BulletPoint"/>
                  </w:rPr>
                  <w:t>Tempe, AZ</w:t>
                </w:r>
              </w:sdtContent>
            </w:sdt>
          </w:p>
          <w:p w14:paraId="49ECB7EF" w14:textId="77777777" w:rsidR="00E6175F" w:rsidRPr="006C23A2" w:rsidRDefault="003C48FC" w:rsidP="00A93802">
            <w:pPr>
              <w:jc w:val="right"/>
              <w:rPr>
                <w:rFonts w:asciiTheme="minorHAnsi" w:hAnsiTheme="minorHAnsi"/>
                <w:b/>
                <w:caps/>
              </w:rPr>
            </w:pPr>
            <w:r>
              <w:rPr>
                <w:rStyle w:val="NewItalicizedDate"/>
              </w:rPr>
              <w:t xml:space="preserve">May </w:t>
            </w:r>
            <w:r w:rsidR="00A93802">
              <w:rPr>
                <w:rStyle w:val="NewItalicizedDate"/>
              </w:rPr>
              <w:t>2012</w:t>
            </w:r>
          </w:p>
        </w:tc>
      </w:tr>
      <w:tr w:rsidR="00E6175F" w:rsidRPr="006C23A2" w14:paraId="3D4A112C" w14:textId="77777777" w:rsidTr="00B5110F">
        <w:trPr>
          <w:trHeight w:val="981"/>
        </w:trPr>
        <w:tc>
          <w:tcPr>
            <w:tcW w:w="8974" w:type="dxa"/>
          </w:tcPr>
          <w:p w14:paraId="0C2C1AC0" w14:textId="77777777" w:rsidR="00E6175F" w:rsidRPr="006C23A2" w:rsidRDefault="00BA22C6" w:rsidP="005305BF">
            <w:pPr>
              <w:spacing w:before="240"/>
              <w:rPr>
                <w:rFonts w:asciiTheme="minorHAnsi" w:hAnsiTheme="minorHAnsi"/>
              </w:rPr>
            </w:pPr>
            <w:sdt>
              <w:sdtPr>
                <w:rPr>
                  <w:rStyle w:val="UniversityName"/>
                  <w:rFonts w:asciiTheme="minorHAnsi" w:hAnsiTheme="minorHAnsi"/>
                </w:rPr>
                <w:alias w:val="University3"/>
                <w:tag w:val="University3"/>
                <w:id w:val="349181439"/>
                <w:placeholder>
                  <w:docPart w:val="4B0B7D25BEC44533BB7B4751AFCADA56"/>
                </w:placeholder>
                <w:text/>
              </w:sdtPr>
              <w:sdtEndPr>
                <w:rPr>
                  <w:rStyle w:val="DefaultParagraphFont"/>
                  <w:b w:val="0"/>
                  <w:caps w:val="0"/>
                </w:rPr>
              </w:sdtEndPr>
              <w:sdtContent>
                <w:r w:rsidR="00C34B2A">
                  <w:rPr>
                    <w:rStyle w:val="UniversityName"/>
                    <w:rFonts w:asciiTheme="minorHAnsi" w:hAnsiTheme="minorHAnsi"/>
                  </w:rPr>
                  <w:t>university of mumbai</w:t>
                </w:r>
              </w:sdtContent>
            </w:sdt>
            <w:r w:rsidR="00E6175F" w:rsidRPr="006C23A2">
              <w:rPr>
                <w:rFonts w:asciiTheme="minorHAnsi" w:hAnsiTheme="minorHAnsi"/>
              </w:rPr>
              <w:br/>
            </w:r>
            <w:sdt>
              <w:sdtPr>
                <w:rPr>
                  <w:rStyle w:val="Degree2015"/>
                </w:rPr>
                <w:alias w:val="Degree3"/>
                <w:tag w:val="Degree3"/>
                <w:id w:val="-1080440760"/>
                <w:placeholder>
                  <w:docPart w:val="D206978E49874981B0F5B923002703B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i w:val="0"/>
                </w:rPr>
              </w:sdtEndPr>
              <w:sdtContent>
                <w:r w:rsidR="00C34B2A">
                  <w:rPr>
                    <w:rStyle w:val="Degree2015"/>
                  </w:rPr>
                  <w:t xml:space="preserve">Bachelor of Engineering, Electronics </w:t>
                </w:r>
                <w:r w:rsidR="00EB026E">
                  <w:rPr>
                    <w:rStyle w:val="Degree2015"/>
                  </w:rPr>
                  <w:t xml:space="preserve">and Telecommunications </w:t>
                </w:r>
                <w:r w:rsidR="00C34B2A">
                  <w:rPr>
                    <w:rStyle w:val="Degree2015"/>
                  </w:rPr>
                  <w:t>Engineering</w:t>
                </w:r>
              </w:sdtContent>
            </w:sdt>
          </w:p>
          <w:p w14:paraId="130B01EF" w14:textId="58A6A9F4" w:rsidR="00E6175F" w:rsidRPr="006C23A2" w:rsidRDefault="002B7EA2" w:rsidP="00205C3B">
            <w:pPr>
              <w:rPr>
                <w:rStyle w:val="UniversityName"/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Graduated in top 5% of </w:t>
            </w:r>
            <w:r w:rsidR="00255540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 xml:space="preserve">class; </w:t>
            </w:r>
            <w:r w:rsidR="00A35E28">
              <w:rPr>
                <w:rFonts w:asciiTheme="minorHAnsi" w:eastAsia="Times New Roman" w:hAnsiTheme="minorHAnsi" w:cs="TimesNewRoman,Bold"/>
                <w:bCs/>
                <w:color w:val="000000"/>
                <w:szCs w:val="20"/>
                <w:lang w:val="en-GB"/>
              </w:rPr>
              <w:t>Founding and cabinet member for technology and cultural symposia</w:t>
            </w:r>
          </w:p>
        </w:tc>
        <w:tc>
          <w:tcPr>
            <w:tcW w:w="1826" w:type="dxa"/>
          </w:tcPr>
          <w:p w14:paraId="2855DA8F" w14:textId="77777777" w:rsidR="00071DFB" w:rsidRDefault="00BA22C6" w:rsidP="00CC5015">
            <w:pPr>
              <w:spacing w:before="240"/>
              <w:jc w:val="right"/>
              <w:rPr>
                <w:color w:val="808080"/>
              </w:rPr>
            </w:pPr>
            <w:sdt>
              <w:sdtPr>
                <w:rPr>
                  <w:rStyle w:val="BulletPoint"/>
                </w:rPr>
                <w:alias w:val="Location"/>
                <w:tag w:val="Location"/>
                <w:id w:val="1856075805"/>
                <w:placeholder>
                  <w:docPart w:val="C1A5E305AD524EBCB9A12F3D2C289F9D"/>
                </w:placeholder>
              </w:sdtPr>
              <w:sdtEndPr>
                <w:rPr>
                  <w:rStyle w:val="DefaultParagraphFont"/>
                  <w:rFonts w:ascii="Times New Roman" w:hAnsi="Times New Roman"/>
                  <w:color w:val="808080"/>
                </w:rPr>
              </w:sdtEndPr>
              <w:sdtContent>
                <w:r w:rsidR="00A93802">
                  <w:rPr>
                    <w:rStyle w:val="BulletPoint"/>
                  </w:rPr>
                  <w:t>Mumbai, India</w:t>
                </w:r>
              </w:sdtContent>
            </w:sdt>
          </w:p>
          <w:p w14:paraId="00AE644A" w14:textId="77777777" w:rsidR="00E6175F" w:rsidRPr="002E3545" w:rsidRDefault="00304972" w:rsidP="00304972">
            <w:pPr>
              <w:ind w:right="-90"/>
              <w:rPr>
                <w:i/>
              </w:rPr>
            </w:pPr>
            <w:r>
              <w:rPr>
                <w:rStyle w:val="NewItalicizedDate"/>
              </w:rPr>
              <w:t xml:space="preserve">              </w:t>
            </w:r>
            <w:r w:rsidR="003C48FC">
              <w:rPr>
                <w:rStyle w:val="NewItalicizedDate"/>
              </w:rPr>
              <w:t xml:space="preserve">  May </w:t>
            </w:r>
            <w:r w:rsidR="00A93802">
              <w:rPr>
                <w:rStyle w:val="NewItalicizedDate"/>
              </w:rPr>
              <w:t>2010</w:t>
            </w:r>
            <w:r w:rsidR="00B43D13">
              <w:rPr>
                <w:rStyle w:val="NewItalicizedDate"/>
              </w:rPr>
              <w:t xml:space="preserve"> </w:t>
            </w:r>
          </w:p>
        </w:tc>
      </w:tr>
    </w:tbl>
    <w:p w14:paraId="5D8197DB" w14:textId="77777777" w:rsidR="001649F5" w:rsidRPr="006C23A2" w:rsidRDefault="00836B2F" w:rsidP="005D1F87">
      <w:pPr>
        <w:pStyle w:val="Heading1"/>
        <w:spacing w:before="24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EXPERIENCE</w:t>
      </w:r>
    </w:p>
    <w:tbl>
      <w:tblPr>
        <w:tblStyle w:val="TableGrid"/>
        <w:tblpPr w:leftFromText="180" w:rightFromText="180" w:vertAnchor="text" w:tblpY="1"/>
        <w:tblOverlap w:val="never"/>
        <w:tblW w:w="15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5A0" w:firstRow="1" w:lastRow="0" w:firstColumn="1" w:lastColumn="1" w:noHBand="0" w:noVBand="1"/>
      </w:tblPr>
      <w:tblGrid>
        <w:gridCol w:w="9090"/>
        <w:gridCol w:w="90"/>
        <w:gridCol w:w="1620"/>
        <w:gridCol w:w="90"/>
        <w:gridCol w:w="2852"/>
        <w:gridCol w:w="2236"/>
      </w:tblGrid>
      <w:tr w:rsidR="00442FB6" w:rsidRPr="006C23A2" w14:paraId="33C5C949" w14:textId="77777777" w:rsidTr="003F15B9">
        <w:trPr>
          <w:trHeight w:val="1973"/>
        </w:trPr>
        <w:tc>
          <w:tcPr>
            <w:tcW w:w="9180" w:type="dxa"/>
            <w:gridSpan w:val="2"/>
            <w:tcBorders>
              <w:top w:val="single" w:sz="4" w:space="0" w:color="auto"/>
            </w:tcBorders>
          </w:tcPr>
          <w:p w14:paraId="7924BAC5" w14:textId="77777777" w:rsidR="00442FB6" w:rsidRDefault="00442FB6" w:rsidP="0053720F">
            <w:pPr>
              <w:rPr>
                <w:rStyle w:val="UniversityName"/>
                <w:rFonts w:asciiTheme="minorHAnsi" w:hAnsiTheme="minorHAnsi"/>
              </w:rPr>
            </w:pPr>
            <w:r>
              <w:rPr>
                <w:rStyle w:val="UniversityName"/>
                <w:rFonts w:asciiTheme="minorHAnsi" w:hAnsiTheme="minorHAnsi"/>
              </w:rPr>
              <w:t>HDS Global</w:t>
            </w:r>
          </w:p>
          <w:p w14:paraId="111E044A" w14:textId="0EC6B010" w:rsidR="00166E41" w:rsidRPr="00575B53" w:rsidRDefault="00166E41" w:rsidP="00166E41">
            <w:pPr>
              <w:ind w:right="-110"/>
              <w:rPr>
                <w:rStyle w:val="UniversityName"/>
                <w:rFonts w:asciiTheme="minorHAnsi" w:hAnsiTheme="minorHAnsi"/>
                <w:b w:val="0"/>
                <w:caps w:val="0"/>
              </w:rPr>
            </w:pPr>
            <w:r>
              <w:rPr>
                <w:rStyle w:val="UniversityName"/>
                <w:rFonts w:asciiTheme="minorHAnsi" w:hAnsiTheme="minorHAnsi"/>
                <w:b w:val="0"/>
                <w:caps w:val="0"/>
              </w:rPr>
              <w:t>eCommerce/Robotic</w:t>
            </w:r>
            <w:r w:rsidR="006507AF"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 automation</w:t>
            </w:r>
            <w:r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 startup founded by Louis Borders (founder</w:t>
            </w:r>
            <w:r w:rsidR="009A58E7"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 &amp; </w:t>
            </w:r>
            <w:r w:rsidR="00C63D5C">
              <w:rPr>
                <w:rStyle w:val="UniversityName"/>
                <w:rFonts w:asciiTheme="minorHAnsi" w:hAnsiTheme="minorHAnsi"/>
                <w:b w:val="0"/>
                <w:caps w:val="0"/>
              </w:rPr>
              <w:t>CEO</w:t>
            </w:r>
            <w:r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 of Borders Bookstores)</w:t>
            </w:r>
          </w:p>
          <w:p w14:paraId="5F3F7149" w14:textId="18019461" w:rsidR="006628E4" w:rsidRPr="009A58E7" w:rsidRDefault="00166E41" w:rsidP="009A58E7">
            <w:pPr>
              <w:rPr>
                <w:rFonts w:asciiTheme="minorHAnsi" w:hAnsiTheme="minorHAnsi"/>
                <w:b/>
                <w:i/>
              </w:rPr>
            </w:pPr>
            <w:r w:rsidRPr="003E794C">
              <w:rPr>
                <w:rStyle w:val="UniversityName"/>
                <w:rFonts w:asciiTheme="minorHAnsi" w:hAnsiTheme="minorHAnsi"/>
                <w:i/>
                <w:caps w:val="0"/>
              </w:rPr>
              <w:t xml:space="preserve">Product Manager </w:t>
            </w:r>
          </w:p>
          <w:p w14:paraId="4937B054" w14:textId="6FB66760" w:rsidR="006507AF" w:rsidRPr="009A58E7" w:rsidRDefault="006507AF" w:rsidP="006628E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/>
                <w:caps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Conducting market research, evaluating candidates for retail partnerships and developing strategies to deploy robotic automation solutions at customer</w:t>
            </w:r>
            <w:r w:rsidR="009A58E7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/partner</w:t>
            </w: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 xml:space="preserve"> facilities.</w:t>
            </w:r>
          </w:p>
          <w:p w14:paraId="7064A7E8" w14:textId="6B740EEA" w:rsidR="009A58E7" w:rsidRPr="006507AF" w:rsidRDefault="009A58E7" w:rsidP="006628E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/>
                <w:caps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Collaborating with CTO</w:t>
            </w: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 xml:space="preserve">in </w:t>
            </w: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defining MVP</w:t>
            </w:r>
            <w:r w:rsidR="008A39AE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,</w:t>
            </w:r>
            <w:r w:rsidR="00A17104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 xml:space="preserve"> </w:t>
            </w:r>
            <w:r w:rsidR="008A39AE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 xml:space="preserve">product roadmap </w:t>
            </w: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and launch plan for the company</w:t>
            </w: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.</w:t>
            </w:r>
          </w:p>
          <w:p w14:paraId="0B0A3C18" w14:textId="2CB2270B" w:rsidR="006628E4" w:rsidRPr="006628E4" w:rsidRDefault="00A17104" w:rsidP="006628E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/>
                <w:caps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Detailing product requirements, defining metrics and creating processes to accelerate development.</w:t>
            </w:r>
          </w:p>
          <w:p w14:paraId="600C6B38" w14:textId="7D95391E" w:rsidR="006628E4" w:rsidRPr="00892F7A" w:rsidRDefault="006628E4" w:rsidP="006628E4">
            <w:pPr>
              <w:pStyle w:val="ListParagraph"/>
              <w:numPr>
                <w:ilvl w:val="0"/>
                <w:numId w:val="2"/>
              </w:numPr>
              <w:rPr>
                <w:rStyle w:val="UniversityName"/>
                <w:rFonts w:asciiTheme="minorHAnsi" w:hAnsiTheme="minorHAnsi"/>
                <w:b w:val="0"/>
              </w:rPr>
            </w:pPr>
            <w:r>
              <w:rPr>
                <w:rStyle w:val="UniversityName"/>
                <w:rFonts w:asciiTheme="minorHAnsi" w:hAnsiTheme="minorHAnsi"/>
                <w:b w:val="0"/>
                <w:caps w:val="0"/>
              </w:rPr>
              <w:t>Evaluate</w:t>
            </w:r>
            <w:r w:rsidR="003F15B9">
              <w:rPr>
                <w:rStyle w:val="UniversityName"/>
                <w:rFonts w:asciiTheme="minorHAnsi" w:hAnsiTheme="minorHAnsi"/>
                <w:b w:val="0"/>
                <w:caps w:val="0"/>
              </w:rPr>
              <w:t>d</w:t>
            </w:r>
            <w:r w:rsidR="00631A04"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 solutions</w:t>
            </w:r>
            <w:bookmarkStart w:id="1" w:name="_GoBack"/>
            <w:bookmarkEnd w:id="1"/>
            <w:r w:rsidR="003F15B9">
              <w:rPr>
                <w:rStyle w:val="UniversityName"/>
                <w:rFonts w:asciiTheme="minorHAnsi" w:hAnsiTheme="minorHAnsi"/>
                <w:b w:val="0"/>
                <w:caps w:val="0"/>
              </w:rPr>
              <w:t>, proposed and implement</w:t>
            </w:r>
            <w:r w:rsidR="009A58E7"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ed </w:t>
            </w:r>
            <w:r w:rsidR="003F15B9">
              <w:rPr>
                <w:rStyle w:val="UniversityName"/>
                <w:rFonts w:asciiTheme="minorHAnsi" w:hAnsiTheme="minorHAnsi"/>
                <w:b w:val="0"/>
                <w:caps w:val="0"/>
              </w:rPr>
              <w:t>CRM system</w:t>
            </w:r>
            <w:r w:rsidRPr="006628E4"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 to streamline recruit</w:t>
            </w:r>
            <w:r w:rsidR="003F15B9">
              <w:rPr>
                <w:rStyle w:val="UniversityName"/>
                <w:rFonts w:asciiTheme="minorHAnsi" w:hAnsiTheme="minorHAnsi"/>
                <w:b w:val="0"/>
                <w:caps w:val="0"/>
              </w:rPr>
              <w:t>ment.</w:t>
            </w:r>
          </w:p>
          <w:p w14:paraId="6F4C5A64" w14:textId="25AFB055" w:rsidR="00892F7A" w:rsidRPr="006628E4" w:rsidRDefault="00892F7A" w:rsidP="00892F7A">
            <w:pPr>
              <w:pStyle w:val="ListParagraph"/>
              <w:rPr>
                <w:rStyle w:val="UniversityName"/>
                <w:rFonts w:asciiTheme="minorHAnsi" w:hAnsiTheme="minorHAnsi"/>
                <w:b w:val="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44E32A21" w14:textId="61FE637D" w:rsidR="003F15B9" w:rsidRDefault="003F15B9" w:rsidP="003F15B9">
            <w:pPr>
              <w:widowControl w:val="0"/>
              <w:tabs>
                <w:tab w:val="left" w:pos="1240"/>
              </w:tabs>
              <w:rPr>
                <w:rStyle w:val="BulletPoint"/>
              </w:rPr>
            </w:pPr>
            <w:r>
              <w:rPr>
                <w:rStyle w:val="BulletPoint"/>
              </w:rPr>
              <w:t xml:space="preserve">       Palo Alto, CA</w:t>
            </w:r>
          </w:p>
          <w:p w14:paraId="5F34ACBB" w14:textId="1262D4D6" w:rsidR="00442FB6" w:rsidRDefault="003F15B9" w:rsidP="003F15B9">
            <w:pPr>
              <w:widowControl w:val="0"/>
              <w:tabs>
                <w:tab w:val="left" w:pos="1240"/>
              </w:tabs>
              <w:rPr>
                <w:rStyle w:val="BulletPoint"/>
              </w:rPr>
            </w:pPr>
            <w:r>
              <w:rPr>
                <w:rStyle w:val="BulletPoint"/>
                <w:i/>
              </w:rPr>
              <w:t xml:space="preserve">       July 2018 - </w:t>
            </w:r>
          </w:p>
        </w:tc>
        <w:tc>
          <w:tcPr>
            <w:tcW w:w="2852" w:type="dxa"/>
          </w:tcPr>
          <w:p w14:paraId="02D36C43" w14:textId="77777777" w:rsidR="00442FB6" w:rsidRDefault="00442FB6" w:rsidP="0053720F">
            <w:pPr>
              <w:jc w:val="center"/>
              <w:rPr>
                <w:rStyle w:val="BulletPoint"/>
              </w:rPr>
            </w:pPr>
          </w:p>
        </w:tc>
        <w:tc>
          <w:tcPr>
            <w:tcW w:w="2236" w:type="dxa"/>
          </w:tcPr>
          <w:p w14:paraId="03ECF027" w14:textId="77777777" w:rsidR="00442FB6" w:rsidRDefault="00442FB6" w:rsidP="0053720F">
            <w:pPr>
              <w:jc w:val="center"/>
              <w:rPr>
                <w:rStyle w:val="BulletPoint"/>
              </w:rPr>
            </w:pPr>
          </w:p>
        </w:tc>
      </w:tr>
      <w:tr w:rsidR="00466AAC" w:rsidRPr="006C23A2" w14:paraId="2B3D4A80" w14:textId="77777777" w:rsidTr="003F15B9">
        <w:trPr>
          <w:trHeight w:val="2613"/>
        </w:trPr>
        <w:tc>
          <w:tcPr>
            <w:tcW w:w="9180" w:type="dxa"/>
            <w:gridSpan w:val="2"/>
          </w:tcPr>
          <w:p w14:paraId="4FAB8DD1" w14:textId="77777777" w:rsidR="00466AAC" w:rsidRDefault="00466AAC" w:rsidP="0053720F">
            <w:pPr>
              <w:rPr>
                <w:rStyle w:val="UniversityName"/>
                <w:rFonts w:asciiTheme="minorHAnsi" w:hAnsiTheme="minorHAnsi"/>
              </w:rPr>
            </w:pPr>
            <w:r>
              <w:rPr>
                <w:rStyle w:val="UniversityName"/>
                <w:rFonts w:asciiTheme="minorHAnsi" w:hAnsiTheme="minorHAnsi"/>
              </w:rPr>
              <w:t>Juicero Inc.</w:t>
            </w:r>
          </w:p>
          <w:p w14:paraId="036C5BED" w14:textId="042D6D61" w:rsidR="00466AAC" w:rsidRPr="00575B53" w:rsidRDefault="00466AAC" w:rsidP="0053720F">
            <w:pPr>
              <w:ind w:right="-110"/>
              <w:rPr>
                <w:rStyle w:val="UniversityName"/>
                <w:rFonts w:asciiTheme="minorHAnsi" w:hAnsiTheme="minorHAnsi"/>
                <w:b w:val="0"/>
                <w:caps w:val="0"/>
              </w:rPr>
            </w:pPr>
            <w:r w:rsidRPr="00575B53">
              <w:rPr>
                <w:rStyle w:val="UniversityName"/>
                <w:rFonts w:asciiTheme="minorHAnsi" w:hAnsiTheme="minorHAnsi"/>
                <w:b w:val="0"/>
                <w:caps w:val="0"/>
              </w:rPr>
              <w:t>Internet of T</w:t>
            </w:r>
            <w:r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hings/Food Technology startup funded by </w:t>
            </w:r>
            <w:r w:rsidRPr="00575B53"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Google </w:t>
            </w:r>
            <w:r>
              <w:rPr>
                <w:rStyle w:val="UniversityName"/>
                <w:rFonts w:asciiTheme="minorHAnsi" w:hAnsiTheme="minorHAnsi"/>
                <w:b w:val="0"/>
                <w:caps w:val="0"/>
              </w:rPr>
              <w:t>V</w:t>
            </w:r>
            <w:r w:rsidRPr="00575B53">
              <w:rPr>
                <w:rStyle w:val="UniversityName"/>
                <w:rFonts w:asciiTheme="minorHAnsi" w:hAnsiTheme="minorHAnsi"/>
                <w:b w:val="0"/>
                <w:caps w:val="0"/>
              </w:rPr>
              <w:t>entures</w:t>
            </w:r>
            <w:r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 and </w:t>
            </w:r>
            <w:r w:rsidRPr="00575B53"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Kleiner Perkins </w:t>
            </w:r>
            <w:r>
              <w:rPr>
                <w:rStyle w:val="UniversityName"/>
                <w:rFonts w:asciiTheme="minorHAnsi" w:hAnsiTheme="minorHAnsi"/>
                <w:b w:val="0"/>
                <w:caps w:val="0"/>
              </w:rPr>
              <w:t>(</w:t>
            </w:r>
            <w:r w:rsidR="00DF2EA3">
              <w:rPr>
                <w:rStyle w:val="UniversityName"/>
                <w:rFonts w:asciiTheme="minorHAnsi" w:hAnsiTheme="minorHAnsi"/>
                <w:b w:val="0"/>
                <w:caps w:val="0"/>
              </w:rPr>
              <w:t xml:space="preserve">Series C, </w:t>
            </w:r>
            <w:r>
              <w:rPr>
                <w:rStyle w:val="UniversityName"/>
                <w:rFonts w:asciiTheme="minorHAnsi" w:hAnsiTheme="minorHAnsi"/>
                <w:b w:val="0"/>
                <w:caps w:val="0"/>
              </w:rPr>
              <w:t>$120M)</w:t>
            </w:r>
          </w:p>
          <w:p w14:paraId="6F0F5422" w14:textId="77777777" w:rsidR="00466AAC" w:rsidRPr="003E794C" w:rsidRDefault="00466AAC" w:rsidP="0053720F">
            <w:pPr>
              <w:rPr>
                <w:rStyle w:val="UniversityName"/>
                <w:rFonts w:asciiTheme="minorHAnsi" w:hAnsiTheme="minorHAnsi"/>
                <w:i/>
                <w:caps w:val="0"/>
              </w:rPr>
            </w:pPr>
            <w:r w:rsidRPr="003E794C">
              <w:rPr>
                <w:rStyle w:val="UniversityName"/>
                <w:rFonts w:asciiTheme="minorHAnsi" w:hAnsiTheme="minorHAnsi"/>
                <w:i/>
                <w:caps w:val="0"/>
              </w:rPr>
              <w:t>Product Manager Intern</w:t>
            </w:r>
          </w:p>
          <w:p w14:paraId="3A1B8FAB" w14:textId="50CF66BD" w:rsidR="00466AAC" w:rsidRPr="00A71B09" w:rsidRDefault="00023EF8" w:rsidP="0053720F">
            <w:pPr>
              <w:numPr>
                <w:ilvl w:val="0"/>
                <w:numId w:val="2"/>
              </w:numPr>
              <w:tabs>
                <w:tab w:val="num" w:pos="1418"/>
              </w:tabs>
              <w:autoSpaceDE w:val="0"/>
              <w:autoSpaceDN w:val="0"/>
              <w:adjustRightInd w:val="0"/>
              <w:ind w:left="334" w:hanging="330"/>
              <w:textAlignment w:val="baseline"/>
              <w:rPr>
                <w:rFonts w:asciiTheme="minorHAnsi" w:hAnsiTheme="minorHAnsi"/>
              </w:rPr>
            </w:pPr>
            <w:r w:rsidRPr="0068076D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Conceptualized a new product category</w:t>
            </w:r>
            <w:r w:rsidR="0083235D" w:rsidRPr="0068076D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 xml:space="preserve"> for B2C segment and</w:t>
            </w:r>
            <w:r w:rsidR="00466AAC" w:rsidRPr="0068076D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 xml:space="preserve"> developed end-to-end business plan and go-to-market strategy to increase </w:t>
            </w:r>
            <w:r w:rsidR="00A85F7C" w:rsidRPr="0068076D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lifetime value of users by 50%</w:t>
            </w:r>
            <w:r w:rsidR="00DD7DE5" w:rsidRPr="0068076D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.</w:t>
            </w:r>
            <w:r w:rsidR="00A71B09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 xml:space="preserve"> </w:t>
            </w:r>
            <w:r w:rsidR="00A71B09" w:rsidRPr="00304972">
              <w:rPr>
                <w:rFonts w:asciiTheme="minorHAnsi" w:hAnsiTheme="minorHAnsi"/>
              </w:rPr>
              <w:t>Secured CEO’s</w:t>
            </w:r>
            <w:r w:rsidR="00A71B09">
              <w:rPr>
                <w:rFonts w:asciiTheme="minorHAnsi" w:hAnsiTheme="minorHAnsi"/>
              </w:rPr>
              <w:t xml:space="preserve"> buy-in to integrate the category into </w:t>
            </w:r>
            <w:r w:rsidR="00A71B09" w:rsidRPr="00304972">
              <w:rPr>
                <w:rFonts w:asciiTheme="minorHAnsi" w:hAnsiTheme="minorHAnsi"/>
              </w:rPr>
              <w:t xml:space="preserve">company’s roadmap and the </w:t>
            </w:r>
            <w:r w:rsidR="00A71B09">
              <w:rPr>
                <w:rFonts w:asciiTheme="minorHAnsi" w:hAnsiTheme="minorHAnsi"/>
              </w:rPr>
              <w:t xml:space="preserve">plan was chosen to be presented to </w:t>
            </w:r>
            <w:r w:rsidR="00A71B09" w:rsidRPr="00304972">
              <w:rPr>
                <w:rFonts w:asciiTheme="minorHAnsi" w:hAnsiTheme="minorHAnsi"/>
              </w:rPr>
              <w:t>investors</w:t>
            </w:r>
            <w:r w:rsidR="00A71B09">
              <w:rPr>
                <w:rFonts w:asciiTheme="minorHAnsi" w:hAnsiTheme="minorHAnsi"/>
              </w:rPr>
              <w:t>.</w:t>
            </w:r>
          </w:p>
          <w:p w14:paraId="4E635B94" w14:textId="3093A77E" w:rsidR="00304972" w:rsidRPr="00304972" w:rsidRDefault="001F4B88" w:rsidP="0053720F">
            <w:pPr>
              <w:numPr>
                <w:ilvl w:val="0"/>
                <w:numId w:val="2"/>
              </w:numPr>
              <w:tabs>
                <w:tab w:val="num" w:pos="1418"/>
              </w:tabs>
              <w:autoSpaceDE w:val="0"/>
              <w:autoSpaceDN w:val="0"/>
              <w:adjustRightInd w:val="0"/>
              <w:ind w:left="334" w:hanging="334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GB"/>
              </w:rPr>
              <w:t>Wrote</w:t>
            </w:r>
            <w:r w:rsidR="00A71B09">
              <w:rPr>
                <w:rFonts w:asciiTheme="minorHAnsi" w:hAnsiTheme="minorHAnsi"/>
                <w:lang w:val="en-GB"/>
              </w:rPr>
              <w:t xml:space="preserve"> user stories, prioritized features, developed product roadmap and led cross-functional team of engineers, marketers and designers to g</w:t>
            </w:r>
            <w:r w:rsidR="00304972" w:rsidRPr="00304972">
              <w:rPr>
                <w:rFonts w:asciiTheme="minorHAnsi" w:hAnsiTheme="minorHAnsi"/>
                <w:lang w:val="en-GB"/>
              </w:rPr>
              <w:t>ath</w:t>
            </w:r>
            <w:r w:rsidR="00096F49">
              <w:rPr>
                <w:rFonts w:asciiTheme="minorHAnsi" w:hAnsiTheme="minorHAnsi"/>
                <w:lang w:val="en-GB"/>
              </w:rPr>
              <w:t>er user feedback (A/B</w:t>
            </w:r>
            <w:r w:rsidR="00304972" w:rsidRPr="00304972">
              <w:rPr>
                <w:rFonts w:asciiTheme="minorHAnsi" w:hAnsiTheme="minorHAnsi"/>
                <w:lang w:val="en-GB"/>
              </w:rPr>
              <w:t xml:space="preserve"> tests</w:t>
            </w:r>
            <w:r w:rsidR="00A71B09">
              <w:rPr>
                <w:rFonts w:asciiTheme="minorHAnsi" w:hAnsiTheme="minorHAnsi"/>
                <w:lang w:val="en-GB"/>
              </w:rPr>
              <w:t xml:space="preserve">, </w:t>
            </w:r>
            <w:r w:rsidR="008A1DC1">
              <w:rPr>
                <w:rFonts w:asciiTheme="minorHAnsi" w:hAnsiTheme="minorHAnsi"/>
                <w:lang w:val="en-GB"/>
              </w:rPr>
              <w:t>customer interviews</w:t>
            </w:r>
            <w:r w:rsidR="00304972" w:rsidRPr="00304972">
              <w:rPr>
                <w:rFonts w:asciiTheme="minorHAnsi" w:hAnsiTheme="minorHAnsi"/>
                <w:lang w:val="en-GB"/>
              </w:rPr>
              <w:t>)</w:t>
            </w:r>
            <w:r w:rsidR="00A71B09">
              <w:rPr>
                <w:rFonts w:asciiTheme="minorHAnsi" w:hAnsiTheme="minorHAnsi"/>
                <w:lang w:val="en-GB"/>
              </w:rPr>
              <w:t xml:space="preserve"> on MVP.</w:t>
            </w:r>
          </w:p>
          <w:p w14:paraId="64D7DD5C" w14:textId="581AC60C" w:rsidR="00466AAC" w:rsidRPr="004409DF" w:rsidRDefault="00843F6B" w:rsidP="005372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30" w:hanging="33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Collaborated with customers, engineering, UX, marketing and sales teams to create specifications and implement a nutrition tracking app feature </w:t>
            </w:r>
            <w:r w:rsidR="00452E72">
              <w:rPr>
                <w:rFonts w:asciiTheme="minorHAnsi" w:hAnsiTheme="minorHAnsi"/>
              </w:rPr>
              <w:t>to improve user retention by 20%.</w:t>
            </w:r>
          </w:p>
          <w:p w14:paraId="48540FED" w14:textId="77777777" w:rsidR="00466AAC" w:rsidRPr="00BF66CB" w:rsidRDefault="00466AAC" w:rsidP="0053720F">
            <w:pPr>
              <w:autoSpaceDE w:val="0"/>
              <w:autoSpaceDN w:val="0"/>
              <w:adjustRightInd w:val="0"/>
              <w:ind w:left="306"/>
              <w:textAlignment w:val="baseline"/>
              <w:rPr>
                <w:rStyle w:val="UniversityName"/>
                <w:rFonts w:asciiTheme="minorHAnsi" w:hAnsiTheme="minorHAnsi"/>
                <w:b w:val="0"/>
                <w:caps w:val="0"/>
              </w:rPr>
            </w:pPr>
          </w:p>
        </w:tc>
        <w:tc>
          <w:tcPr>
            <w:tcW w:w="1710" w:type="dxa"/>
            <w:gridSpan w:val="2"/>
          </w:tcPr>
          <w:p w14:paraId="5BF3DA74" w14:textId="77777777" w:rsidR="00466AAC" w:rsidRDefault="00D93725" w:rsidP="0053720F">
            <w:pPr>
              <w:widowControl w:val="0"/>
              <w:tabs>
                <w:tab w:val="left" w:pos="1240"/>
              </w:tabs>
              <w:rPr>
                <w:rStyle w:val="BulletPoint"/>
              </w:rPr>
            </w:pPr>
            <w:r>
              <w:rPr>
                <w:rStyle w:val="BulletPoint"/>
              </w:rPr>
              <w:t xml:space="preserve">San </w:t>
            </w:r>
            <w:r w:rsidR="00466AAC">
              <w:rPr>
                <w:rStyle w:val="BulletPoint"/>
              </w:rPr>
              <w:t>Francisco, CA</w:t>
            </w:r>
          </w:p>
          <w:p w14:paraId="35106870" w14:textId="77777777" w:rsidR="00466AAC" w:rsidRDefault="00466AAC" w:rsidP="0053720F">
            <w:pPr>
              <w:widowControl w:val="0"/>
              <w:tabs>
                <w:tab w:val="left" w:pos="870"/>
              </w:tabs>
              <w:jc w:val="center"/>
              <w:rPr>
                <w:rStyle w:val="BulletPoint"/>
              </w:rPr>
            </w:pPr>
            <w:r w:rsidRPr="003E794C">
              <w:rPr>
                <w:rStyle w:val="BulletPoint"/>
                <w:i/>
              </w:rPr>
              <w:t>Summer 2017</w:t>
            </w:r>
          </w:p>
        </w:tc>
        <w:tc>
          <w:tcPr>
            <w:tcW w:w="2852" w:type="dxa"/>
          </w:tcPr>
          <w:p w14:paraId="5183516D" w14:textId="77777777" w:rsidR="00466AAC" w:rsidRDefault="00466AAC" w:rsidP="0053720F">
            <w:pPr>
              <w:jc w:val="center"/>
              <w:rPr>
                <w:rStyle w:val="BulletPoint"/>
              </w:rPr>
            </w:pPr>
          </w:p>
        </w:tc>
        <w:tc>
          <w:tcPr>
            <w:tcW w:w="2236" w:type="dxa"/>
          </w:tcPr>
          <w:p w14:paraId="35D79A0A" w14:textId="77777777" w:rsidR="00466AAC" w:rsidRDefault="00466AAC" w:rsidP="0053720F">
            <w:pPr>
              <w:jc w:val="center"/>
              <w:rPr>
                <w:rStyle w:val="BulletPoint"/>
              </w:rPr>
            </w:pPr>
          </w:p>
        </w:tc>
      </w:tr>
      <w:tr w:rsidR="00466AAC" w:rsidRPr="006C23A2" w14:paraId="5A2398DA" w14:textId="77777777" w:rsidTr="00C66C50">
        <w:tc>
          <w:tcPr>
            <w:tcW w:w="9090" w:type="dxa"/>
          </w:tcPr>
          <w:p w14:paraId="695FD44F" w14:textId="77777777" w:rsidR="00466AAC" w:rsidRPr="006C23A2" w:rsidRDefault="00466AAC" w:rsidP="0053720F">
            <w:pPr>
              <w:rPr>
                <w:rFonts w:asciiTheme="minorHAnsi" w:hAnsiTheme="minorHAnsi"/>
              </w:rPr>
            </w:pPr>
            <w:r>
              <w:rPr>
                <w:rStyle w:val="UniversityName"/>
                <w:rFonts w:asciiTheme="minorHAnsi" w:hAnsiTheme="minorHAnsi"/>
              </w:rPr>
              <w:t>qualcomm technologies Inc.</w:t>
            </w:r>
          </w:p>
          <w:p w14:paraId="1C60C34D" w14:textId="37BD2CB7" w:rsidR="00466AAC" w:rsidRPr="006C23A2" w:rsidRDefault="00466AAC" w:rsidP="0053720F">
            <w:pPr>
              <w:rPr>
                <w:rFonts w:asciiTheme="minorHAnsi" w:hAnsiTheme="minorHAnsi"/>
              </w:rPr>
            </w:pPr>
            <w:r>
              <w:rPr>
                <w:rStyle w:val="Degree2015"/>
              </w:rPr>
              <w:t xml:space="preserve">Senior </w:t>
            </w:r>
            <w:r w:rsidR="00105F00">
              <w:rPr>
                <w:rStyle w:val="Degree2015"/>
              </w:rPr>
              <w:t>Product</w:t>
            </w:r>
            <w:r>
              <w:rPr>
                <w:rStyle w:val="Degree2015"/>
              </w:rPr>
              <w:t xml:space="preserve"> Design Engineer, Snapdragon</w:t>
            </w:r>
            <w:r w:rsidR="00C63D5C">
              <w:rPr>
                <w:rStyle w:val="Degree2015"/>
              </w:rPr>
              <w:t xml:space="preserve"> &amp; Centriq</w:t>
            </w:r>
            <w:r>
              <w:rPr>
                <w:rStyle w:val="Degree2015"/>
              </w:rPr>
              <w:t xml:space="preserve"> Processor Design Team</w:t>
            </w:r>
          </w:p>
          <w:p w14:paraId="47312A54" w14:textId="77777777" w:rsidR="00466AAC" w:rsidRPr="00C335D2" w:rsidRDefault="00466AAC" w:rsidP="0053720F">
            <w:pPr>
              <w:numPr>
                <w:ilvl w:val="0"/>
                <w:numId w:val="2"/>
              </w:numPr>
              <w:tabs>
                <w:tab w:val="num" w:pos="1418"/>
              </w:tabs>
              <w:autoSpaceDE w:val="0"/>
              <w:autoSpaceDN w:val="0"/>
              <w:adjustRightInd w:val="0"/>
              <w:ind w:left="360"/>
              <w:textAlignment w:val="baseline"/>
              <w:rPr>
                <w:rFonts w:asciiTheme="minorHAnsi" w:hAnsiTheme="minorHAnsi"/>
              </w:rPr>
            </w:pPr>
            <w:r w:rsidRPr="00C335D2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Prom</w:t>
            </w: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oted to senior engineer within 2</w:t>
            </w:r>
            <w:r w:rsidRPr="00C335D2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 xml:space="preserve"> years, half the average promotion time-frame</w:t>
            </w:r>
            <w:r w:rsidR="003A64A0">
              <w:rPr>
                <w:rFonts w:asciiTheme="minorHAnsi" w:eastAsia="Times New Roman" w:hAnsiTheme="minorHAnsi" w:cs="Times New Roman"/>
                <w:color w:val="000000"/>
                <w:szCs w:val="20"/>
                <w:lang w:val="en-GB" w:eastAsia="en-GB"/>
              </w:rPr>
              <w:t>.</w:t>
            </w:r>
          </w:p>
          <w:p w14:paraId="4431ABB0" w14:textId="183E35D6" w:rsidR="00466AAC" w:rsidRPr="00C335D2" w:rsidRDefault="00466AAC" w:rsidP="0053720F">
            <w:pPr>
              <w:numPr>
                <w:ilvl w:val="0"/>
                <w:numId w:val="2"/>
              </w:numPr>
              <w:tabs>
                <w:tab w:val="num" w:pos="1418"/>
              </w:tabs>
              <w:autoSpaceDE w:val="0"/>
              <w:autoSpaceDN w:val="0"/>
              <w:adjustRightInd w:val="0"/>
              <w:ind w:left="36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Led a cross-functional team</w:t>
            </w:r>
            <w:r w:rsidRPr="00C335D2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of designers, test and customer engineers</w:t>
            </w:r>
            <w:r w:rsidR="00A673B0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 xml:space="preserve"> across U</w:t>
            </w:r>
            <w:r w:rsidR="00DB1246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.</w:t>
            </w:r>
            <w:r w:rsidR="00A673B0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S</w:t>
            </w:r>
            <w:r w:rsidR="00DB1246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.</w:t>
            </w:r>
            <w:r w:rsidR="00A673B0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 xml:space="preserve"> and Asia</w:t>
            </w:r>
            <w:r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 xml:space="preserve"> </w:t>
            </w:r>
            <w:r w:rsidRPr="00C335D2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in de</w:t>
            </w:r>
            <w:r w:rsidR="008A39AE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ploying hardware &amp; software</w:t>
            </w:r>
            <w:r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 xml:space="preserve"> solutions that improved power efficiency on server processors by 30%</w:t>
            </w:r>
            <w:r w:rsidR="003A64A0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.</w:t>
            </w:r>
          </w:p>
          <w:p w14:paraId="13F0F50F" w14:textId="77777777" w:rsidR="00466AAC" w:rsidRPr="00C335D2" w:rsidRDefault="00466AAC" w:rsidP="005372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Led</w:t>
            </w:r>
            <w:r w:rsidRPr="00C335D2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 xml:space="preserve"> a multi-functional team on product testing and validation that resulted in 100% bug-free integration of chi</w:t>
            </w:r>
            <w:r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psets into market-leading smart</w:t>
            </w:r>
            <w:r w:rsidRPr="00C335D2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phones and tablet PCs</w:t>
            </w:r>
            <w:r w:rsidR="003A64A0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.</w:t>
            </w:r>
          </w:p>
          <w:p w14:paraId="1DF5ED55" w14:textId="77777777" w:rsidR="00466AAC" w:rsidRPr="00BF66CB" w:rsidRDefault="00466AAC" w:rsidP="0053720F">
            <w:pPr>
              <w:numPr>
                <w:ilvl w:val="0"/>
                <w:numId w:val="2"/>
              </w:numPr>
              <w:ind w:left="360"/>
              <w:rPr>
                <w:rStyle w:val="UniversityName"/>
                <w:rFonts w:asciiTheme="minorHAnsi" w:hAnsiTheme="minorHAnsi"/>
                <w:b w:val="0"/>
                <w:caps w:val="0"/>
              </w:rPr>
            </w:pPr>
            <w:r w:rsidRPr="00BF66CB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Interviewed, hired and served as a mentor to</w:t>
            </w:r>
            <w:r w:rsidR="00DB1246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 xml:space="preserve"> 30</w:t>
            </w:r>
            <w:r w:rsidRPr="00BF66CB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 xml:space="preserve"> new hires</w:t>
            </w:r>
            <w:r w:rsidR="003A64A0">
              <w:rPr>
                <w:rFonts w:asciiTheme="minorHAnsi" w:eastAsia="Times New Roman" w:hAnsiTheme="minorHAnsi" w:cs="Times New Roman"/>
                <w:szCs w:val="20"/>
                <w:lang w:val="en-GB" w:eastAsia="en-GB"/>
              </w:rPr>
              <w:t>.</w:t>
            </w:r>
          </w:p>
        </w:tc>
        <w:tc>
          <w:tcPr>
            <w:tcW w:w="1710" w:type="dxa"/>
            <w:gridSpan w:val="2"/>
          </w:tcPr>
          <w:p w14:paraId="7E9EA826" w14:textId="77777777" w:rsidR="00D93725" w:rsidRDefault="00466AAC" w:rsidP="0053720F">
            <w:pPr>
              <w:widowControl w:val="0"/>
              <w:tabs>
                <w:tab w:val="left" w:pos="1240"/>
              </w:tabs>
              <w:jc w:val="right"/>
              <w:rPr>
                <w:rStyle w:val="BulletPoint"/>
              </w:rPr>
            </w:pPr>
            <w:r>
              <w:rPr>
                <w:rStyle w:val="BulletPoint"/>
              </w:rPr>
              <w:t xml:space="preserve">        </w:t>
            </w:r>
          </w:p>
          <w:p w14:paraId="27A5A494" w14:textId="77777777" w:rsidR="00D93725" w:rsidRDefault="00466AAC" w:rsidP="0053720F">
            <w:pPr>
              <w:widowControl w:val="0"/>
              <w:tabs>
                <w:tab w:val="left" w:pos="1240"/>
              </w:tabs>
              <w:jc w:val="right"/>
              <w:rPr>
                <w:rStyle w:val="BulletPoint"/>
              </w:rPr>
            </w:pPr>
            <w:r>
              <w:rPr>
                <w:rStyle w:val="BulletPoint"/>
              </w:rPr>
              <w:t xml:space="preserve"> </w:t>
            </w:r>
            <w:r w:rsidR="00D93725">
              <w:rPr>
                <w:rStyle w:val="BulletPoint"/>
              </w:rPr>
              <w:t>Raleigh, NC</w:t>
            </w:r>
          </w:p>
          <w:p w14:paraId="18A79577" w14:textId="6AE68076" w:rsidR="00D93725" w:rsidRDefault="00D93725" w:rsidP="0053720F">
            <w:pPr>
              <w:widowControl w:val="0"/>
              <w:tabs>
                <w:tab w:val="left" w:pos="1240"/>
              </w:tabs>
              <w:jc w:val="right"/>
              <w:rPr>
                <w:rStyle w:val="BulletPoint"/>
              </w:rPr>
            </w:pPr>
            <w:r>
              <w:rPr>
                <w:rStyle w:val="BulletPoint"/>
                <w:i/>
              </w:rPr>
              <w:t xml:space="preserve">2014 </w:t>
            </w:r>
            <w:r w:rsidRPr="00E843B3">
              <w:rPr>
                <w:rFonts w:asciiTheme="minorHAnsi" w:eastAsia="Batang" w:hAnsiTheme="minorHAnsi"/>
              </w:rPr>
              <w:t>−</w:t>
            </w:r>
            <w:r w:rsidR="002501D7">
              <w:rPr>
                <w:rFonts w:asciiTheme="minorHAnsi" w:eastAsia="Batang" w:hAnsiTheme="minorHAnsi"/>
              </w:rPr>
              <w:t xml:space="preserve"> </w:t>
            </w:r>
            <w:r>
              <w:rPr>
                <w:rStyle w:val="BulletPoint"/>
                <w:i/>
              </w:rPr>
              <w:t>2016</w:t>
            </w:r>
          </w:p>
          <w:p w14:paraId="701DA595" w14:textId="77777777" w:rsidR="00466AAC" w:rsidRPr="003E794C" w:rsidRDefault="00D93725" w:rsidP="0053720F">
            <w:pPr>
              <w:tabs>
                <w:tab w:val="left" w:pos="1000"/>
                <w:tab w:val="left" w:pos="1240"/>
              </w:tabs>
              <w:ind w:right="500"/>
              <w:rPr>
                <w:rStyle w:val="BulletPoint"/>
                <w:i/>
              </w:rPr>
            </w:pPr>
            <w:r>
              <w:rPr>
                <w:rStyle w:val="BulletPoint"/>
                <w:i/>
              </w:rPr>
              <w:t xml:space="preserve">       </w:t>
            </w:r>
          </w:p>
        </w:tc>
        <w:tc>
          <w:tcPr>
            <w:tcW w:w="2942" w:type="dxa"/>
            <w:gridSpan w:val="2"/>
          </w:tcPr>
          <w:p w14:paraId="3C663D8A" w14:textId="77777777" w:rsidR="00466AAC" w:rsidRDefault="00466AAC" w:rsidP="0053720F">
            <w:pPr>
              <w:jc w:val="center"/>
              <w:rPr>
                <w:rStyle w:val="BulletPoint"/>
              </w:rPr>
            </w:pPr>
          </w:p>
        </w:tc>
        <w:tc>
          <w:tcPr>
            <w:tcW w:w="2236" w:type="dxa"/>
            <w:tcBorders>
              <w:top w:val="single" w:sz="4" w:space="0" w:color="auto"/>
            </w:tcBorders>
          </w:tcPr>
          <w:p w14:paraId="3953AD14" w14:textId="77777777" w:rsidR="00466AAC" w:rsidRDefault="00466AAC" w:rsidP="0053720F">
            <w:pPr>
              <w:jc w:val="center"/>
              <w:rPr>
                <w:rStyle w:val="BulletPoint"/>
              </w:rPr>
            </w:pPr>
          </w:p>
        </w:tc>
      </w:tr>
      <w:tr w:rsidR="00466AAC" w:rsidRPr="006C23A2" w14:paraId="588ADB0F" w14:textId="77777777" w:rsidTr="00C66C50">
        <w:tc>
          <w:tcPr>
            <w:tcW w:w="9090" w:type="dxa"/>
          </w:tcPr>
          <w:p w14:paraId="22ABD311" w14:textId="4336176A" w:rsidR="00466AAC" w:rsidRPr="006C23A2" w:rsidRDefault="00466AAC" w:rsidP="0053720F">
            <w:pPr>
              <w:rPr>
                <w:rFonts w:asciiTheme="minorHAnsi" w:hAnsiTheme="minorHAnsi"/>
              </w:rPr>
            </w:pPr>
            <w:r>
              <w:rPr>
                <w:rStyle w:val="JobTitle"/>
                <w:rFonts w:asciiTheme="minorHAnsi" w:hAnsiTheme="minorHAnsi"/>
              </w:rPr>
              <w:t>Product Design Engineer</w:t>
            </w:r>
            <w:r>
              <w:rPr>
                <w:rStyle w:val="Degree2015"/>
              </w:rPr>
              <w:t>, Memory Interface</w:t>
            </w:r>
            <w:r w:rsidR="001F4B88">
              <w:rPr>
                <w:rStyle w:val="Degree2015"/>
              </w:rPr>
              <w:t xml:space="preserve"> Digital</w:t>
            </w:r>
            <w:r>
              <w:rPr>
                <w:rStyle w:val="Degree2015"/>
              </w:rPr>
              <w:t xml:space="preserve"> Design Team</w:t>
            </w:r>
            <w:r w:rsidRPr="006C23A2">
              <w:rPr>
                <w:rStyle w:val="BulletPoint"/>
              </w:rPr>
              <w:t xml:space="preserve"> </w:t>
            </w:r>
          </w:p>
          <w:p w14:paraId="34CCEDEC" w14:textId="789F1278" w:rsidR="00466AAC" w:rsidRPr="009D22BC" w:rsidRDefault="00466AAC" w:rsidP="0053720F">
            <w:pPr>
              <w:numPr>
                <w:ilvl w:val="0"/>
                <w:numId w:val="2"/>
              </w:numPr>
              <w:tabs>
                <w:tab w:val="num" w:pos="1134"/>
              </w:tabs>
              <w:autoSpaceDE w:val="0"/>
              <w:autoSpaceDN w:val="0"/>
              <w:adjustRightInd w:val="0"/>
              <w:ind w:left="360" w:right="-379"/>
              <w:textAlignment w:val="baseline"/>
              <w:rPr>
                <w:rFonts w:asciiTheme="minorHAnsi" w:hAnsiTheme="minorHAnsi"/>
              </w:rPr>
            </w:pPr>
            <w:r w:rsidRPr="009D22BC">
              <w:rPr>
                <w:rFonts w:asciiTheme="minorHAnsi" w:hAnsiTheme="minorHAnsi" w:cs="Times New Roman"/>
                <w:color w:val="000000"/>
                <w:szCs w:val="20"/>
                <w:lang w:val="en-GB" w:eastAsia="en-GB"/>
              </w:rPr>
              <w:t xml:space="preserve">Recognized as the youngest lead inventor with </w:t>
            </w:r>
            <w:r w:rsidR="001F4B88">
              <w:rPr>
                <w:rFonts w:asciiTheme="minorHAnsi" w:hAnsiTheme="minorHAnsi" w:cs="Times New Roman"/>
                <w:color w:val="000000"/>
                <w:szCs w:val="20"/>
                <w:lang w:val="en-GB" w:eastAsia="en-GB"/>
              </w:rPr>
              <w:t>four granted patents.</w:t>
            </w:r>
          </w:p>
          <w:p w14:paraId="7FBB68D4" w14:textId="05D0A20C" w:rsidR="00466AAC" w:rsidRPr="00C335D2" w:rsidRDefault="003F15B9" w:rsidP="0053720F">
            <w:pPr>
              <w:numPr>
                <w:ilvl w:val="0"/>
                <w:numId w:val="2"/>
              </w:num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bCs/>
                <w:szCs w:val="20"/>
                <w:lang w:eastAsia="en-GB"/>
              </w:rPr>
              <w:t>Managed a matrix team of 8 product designers</w:t>
            </w:r>
            <w:r w:rsidR="00466AAC" w:rsidRPr="00C335D2">
              <w:rPr>
                <w:rFonts w:asciiTheme="minorHAnsi" w:hAnsiTheme="minorHAnsi" w:cs="Times New Roman"/>
                <w:bCs/>
                <w:szCs w:val="20"/>
                <w:lang w:eastAsia="en-GB"/>
              </w:rPr>
              <w:t xml:space="preserve"> to incorporate a n</w:t>
            </w:r>
            <w:r>
              <w:rPr>
                <w:rFonts w:asciiTheme="minorHAnsi" w:hAnsiTheme="minorHAnsi" w:cs="Times New Roman"/>
                <w:bCs/>
                <w:szCs w:val="20"/>
                <w:lang w:eastAsia="en-GB"/>
              </w:rPr>
              <w:t>ovel patented feature</w:t>
            </w:r>
            <w:r w:rsidR="00466AAC" w:rsidRPr="00C335D2">
              <w:rPr>
                <w:rFonts w:asciiTheme="minorHAnsi" w:hAnsiTheme="minorHAnsi" w:cs="Times New Roman"/>
                <w:bCs/>
                <w:szCs w:val="20"/>
                <w:lang w:eastAsia="en-GB"/>
              </w:rPr>
              <w:t xml:space="preserve"> into mobile products, improving operating speed by 40% and winning two multinational customers</w:t>
            </w:r>
            <w:r w:rsidR="003A64A0">
              <w:rPr>
                <w:rFonts w:asciiTheme="minorHAnsi" w:hAnsiTheme="minorHAnsi" w:cs="Times New Roman"/>
                <w:bCs/>
                <w:szCs w:val="20"/>
                <w:lang w:eastAsia="en-GB"/>
              </w:rPr>
              <w:t>.</w:t>
            </w:r>
          </w:p>
        </w:tc>
        <w:tc>
          <w:tcPr>
            <w:tcW w:w="1710" w:type="dxa"/>
            <w:gridSpan w:val="2"/>
          </w:tcPr>
          <w:p w14:paraId="53B17B89" w14:textId="77777777" w:rsidR="00D93725" w:rsidRDefault="00D93725" w:rsidP="0053720F">
            <w:pPr>
              <w:widowControl w:val="0"/>
              <w:tabs>
                <w:tab w:val="left" w:pos="1240"/>
              </w:tabs>
              <w:jc w:val="right"/>
              <w:rPr>
                <w:rStyle w:val="BulletPoint"/>
              </w:rPr>
            </w:pPr>
            <w:r>
              <w:rPr>
                <w:rStyle w:val="BulletPoint"/>
              </w:rPr>
              <w:t>San Diego, CA</w:t>
            </w:r>
          </w:p>
          <w:p w14:paraId="5ADD0D9C" w14:textId="6C2BE469" w:rsidR="00D93725" w:rsidRDefault="00D93725" w:rsidP="0053720F">
            <w:pPr>
              <w:widowControl w:val="0"/>
              <w:tabs>
                <w:tab w:val="left" w:pos="1240"/>
              </w:tabs>
              <w:jc w:val="right"/>
              <w:rPr>
                <w:rStyle w:val="BulletPoint"/>
              </w:rPr>
            </w:pPr>
            <w:r>
              <w:rPr>
                <w:rStyle w:val="BulletPoint"/>
                <w:i/>
              </w:rPr>
              <w:t xml:space="preserve">2012 </w:t>
            </w:r>
            <w:r w:rsidRPr="00E843B3">
              <w:rPr>
                <w:rFonts w:asciiTheme="minorHAnsi" w:eastAsia="Batang" w:hAnsiTheme="minorHAnsi"/>
              </w:rPr>
              <w:t>−</w:t>
            </w:r>
            <w:r w:rsidR="002501D7">
              <w:rPr>
                <w:rFonts w:asciiTheme="minorHAnsi" w:eastAsia="Batang" w:hAnsiTheme="minorHAnsi"/>
              </w:rPr>
              <w:t xml:space="preserve"> </w:t>
            </w:r>
            <w:r>
              <w:rPr>
                <w:rStyle w:val="BulletPoint"/>
                <w:i/>
              </w:rPr>
              <w:t>2014</w:t>
            </w:r>
          </w:p>
          <w:p w14:paraId="6D600784" w14:textId="77777777" w:rsidR="00D93725" w:rsidRPr="002E3545" w:rsidRDefault="00466AAC" w:rsidP="0053720F">
            <w:pPr>
              <w:tabs>
                <w:tab w:val="left" w:pos="1000"/>
              </w:tabs>
              <w:ind w:right="500"/>
              <w:jc w:val="center"/>
              <w:rPr>
                <w:i/>
              </w:rPr>
            </w:pPr>
            <w:r>
              <w:rPr>
                <w:rStyle w:val="BulletPoint"/>
              </w:rPr>
              <w:t xml:space="preserve">   </w:t>
            </w:r>
          </w:p>
          <w:p w14:paraId="180D37BC" w14:textId="77777777" w:rsidR="00466AAC" w:rsidRPr="002E3545" w:rsidRDefault="00466AAC" w:rsidP="0053720F">
            <w:pPr>
              <w:tabs>
                <w:tab w:val="left" w:pos="1000"/>
              </w:tabs>
              <w:ind w:right="500"/>
              <w:jc w:val="center"/>
              <w:rPr>
                <w:i/>
              </w:rPr>
            </w:pPr>
          </w:p>
        </w:tc>
        <w:tc>
          <w:tcPr>
            <w:tcW w:w="2942" w:type="dxa"/>
            <w:gridSpan w:val="2"/>
          </w:tcPr>
          <w:p w14:paraId="4E1FE69C" w14:textId="77777777" w:rsidR="00466AAC" w:rsidRDefault="00466AAC" w:rsidP="0053720F">
            <w:pPr>
              <w:jc w:val="center"/>
              <w:rPr>
                <w:rStyle w:val="BulletPoint"/>
              </w:rPr>
            </w:pPr>
          </w:p>
        </w:tc>
        <w:tc>
          <w:tcPr>
            <w:tcW w:w="2236" w:type="dxa"/>
          </w:tcPr>
          <w:p w14:paraId="38DEDB2B" w14:textId="77777777" w:rsidR="00466AAC" w:rsidRDefault="00466AAC" w:rsidP="0053720F">
            <w:pPr>
              <w:jc w:val="center"/>
              <w:rPr>
                <w:rStyle w:val="BulletPoint"/>
              </w:rPr>
            </w:pPr>
          </w:p>
        </w:tc>
      </w:tr>
    </w:tbl>
    <w:p w14:paraId="6202B181" w14:textId="77777777" w:rsidR="001649F5" w:rsidRPr="006C23A2" w:rsidRDefault="002B5DA9" w:rsidP="005D1F87">
      <w:pPr>
        <w:pStyle w:val="Heading1"/>
        <w:spacing w:before="240"/>
        <w:jc w:val="left"/>
        <w:rPr>
          <w:rFonts w:asciiTheme="minorHAnsi" w:hAnsiTheme="minorHAnsi"/>
        </w:rPr>
      </w:pPr>
      <w:r w:rsidRPr="006C23A2">
        <w:rPr>
          <w:rFonts w:asciiTheme="minorHAnsi" w:hAnsiTheme="minorHAnsi"/>
        </w:rPr>
        <w:t>additional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0"/>
      </w:tblGrid>
      <w:tr w:rsidR="00E61489" w:rsidRPr="006C23A2" w14:paraId="165CDDFD" w14:textId="77777777" w:rsidTr="00B5110F">
        <w:trPr>
          <w:trHeight w:val="736"/>
        </w:trPr>
        <w:tc>
          <w:tcPr>
            <w:tcW w:w="10780" w:type="dxa"/>
          </w:tcPr>
          <w:p w14:paraId="1C6080A6" w14:textId="75484665" w:rsidR="003C7071" w:rsidRDefault="003C7071" w:rsidP="00A93802">
            <w:pPr>
              <w:rPr>
                <w:rStyle w:val="BulletPoint"/>
              </w:rPr>
            </w:pPr>
            <w:r w:rsidRPr="003C7071">
              <w:rPr>
                <w:rStyle w:val="BulletPoint"/>
                <w:b/>
              </w:rPr>
              <w:t>Technical skills</w:t>
            </w:r>
            <w:r>
              <w:rPr>
                <w:rStyle w:val="BulletPoint"/>
              </w:rPr>
              <w:t>:</w:t>
            </w:r>
            <w:r w:rsidR="00C8010D">
              <w:rPr>
                <w:rStyle w:val="BulletPoint"/>
              </w:rPr>
              <w:t xml:space="preserve"> </w:t>
            </w:r>
            <w:r w:rsidR="00510B5F">
              <w:rPr>
                <w:rStyle w:val="BulletPoint"/>
              </w:rPr>
              <w:t>R</w:t>
            </w:r>
            <w:r>
              <w:rPr>
                <w:rStyle w:val="BulletPoint"/>
              </w:rPr>
              <w:t>, SQL,</w:t>
            </w:r>
            <w:r w:rsidR="00452E72">
              <w:rPr>
                <w:rStyle w:val="BulletPoint"/>
              </w:rPr>
              <w:t xml:space="preserve"> PERL, </w:t>
            </w:r>
            <w:r w:rsidR="00C54636">
              <w:rPr>
                <w:rStyle w:val="BulletPoint"/>
              </w:rPr>
              <w:t>Python,</w:t>
            </w:r>
            <w:r w:rsidR="00A161EB">
              <w:rPr>
                <w:rStyle w:val="BulletPoint"/>
              </w:rPr>
              <w:t xml:space="preserve"> </w:t>
            </w:r>
            <w:r w:rsidR="00C8010D">
              <w:rPr>
                <w:rStyle w:val="BulletPoint"/>
              </w:rPr>
              <w:t xml:space="preserve">Project management tools, </w:t>
            </w:r>
            <w:r w:rsidR="00A161EB">
              <w:rPr>
                <w:rStyle w:val="BulletPoint"/>
              </w:rPr>
              <w:t xml:space="preserve">Embedded </w:t>
            </w:r>
            <w:r w:rsidR="00442FB6">
              <w:rPr>
                <w:rStyle w:val="BulletPoint"/>
              </w:rPr>
              <w:t>S</w:t>
            </w:r>
            <w:r w:rsidR="00A161EB">
              <w:rPr>
                <w:rStyle w:val="BulletPoint"/>
              </w:rPr>
              <w:t xml:space="preserve">ystem </w:t>
            </w:r>
            <w:r w:rsidR="00442FB6">
              <w:rPr>
                <w:rStyle w:val="BulletPoint"/>
              </w:rPr>
              <w:t>D</w:t>
            </w:r>
            <w:r w:rsidR="00A161EB">
              <w:rPr>
                <w:rStyle w:val="BulletPoint"/>
              </w:rPr>
              <w:t>esign</w:t>
            </w:r>
            <w:r w:rsidR="00C54636">
              <w:rPr>
                <w:rStyle w:val="BulletPoint"/>
              </w:rPr>
              <w:t>, Machine Learning &amp; AI</w:t>
            </w:r>
            <w:r w:rsidR="00B5110F">
              <w:rPr>
                <w:rStyle w:val="BulletPoint"/>
              </w:rPr>
              <w:t xml:space="preserve"> </w:t>
            </w:r>
            <w:r w:rsidR="00A161EB">
              <w:rPr>
                <w:rStyle w:val="BulletPoint"/>
              </w:rPr>
              <w:t>(</w:t>
            </w:r>
            <w:r w:rsidR="001F4B88">
              <w:rPr>
                <w:rStyle w:val="BulletPoint"/>
              </w:rPr>
              <w:t>coursework</w:t>
            </w:r>
            <w:r w:rsidR="00C54636">
              <w:rPr>
                <w:rStyle w:val="BulletPoint"/>
              </w:rPr>
              <w:t>)</w:t>
            </w:r>
            <w:r w:rsidR="00B5110F">
              <w:rPr>
                <w:rStyle w:val="BulletPoint"/>
              </w:rPr>
              <w:t>.</w:t>
            </w:r>
          </w:p>
          <w:p w14:paraId="3D343187" w14:textId="434B2531" w:rsidR="00E61489" w:rsidRPr="006C23A2" w:rsidRDefault="003C7071" w:rsidP="00A93802">
            <w:pPr>
              <w:rPr>
                <w:rFonts w:asciiTheme="minorHAnsi" w:hAnsiTheme="minorHAnsi"/>
              </w:rPr>
            </w:pPr>
            <w:r w:rsidRPr="003C7071">
              <w:rPr>
                <w:rStyle w:val="BulletPoint"/>
                <w:b/>
              </w:rPr>
              <w:t>Hobbies</w:t>
            </w:r>
            <w:r w:rsidR="00C73533">
              <w:rPr>
                <w:rStyle w:val="BulletPoint"/>
                <w:b/>
              </w:rPr>
              <w:t xml:space="preserve"> &amp; Community</w:t>
            </w:r>
            <w:r>
              <w:rPr>
                <w:rStyle w:val="BulletPoint"/>
              </w:rPr>
              <w:t xml:space="preserve">: </w:t>
            </w:r>
            <w:r w:rsidR="00442FB6">
              <w:rPr>
                <w:rStyle w:val="BulletPoint"/>
              </w:rPr>
              <w:t xml:space="preserve">Reading biographies. </w:t>
            </w:r>
            <w:r w:rsidR="00C73533">
              <w:rPr>
                <w:rStyle w:val="BulletPoint"/>
              </w:rPr>
              <w:t>Indian Classical vocalist</w:t>
            </w:r>
            <w:r w:rsidR="00BD1A3A">
              <w:rPr>
                <w:rStyle w:val="BulletPoint"/>
              </w:rPr>
              <w:t>.</w:t>
            </w:r>
            <w:r w:rsidR="00C73533">
              <w:rPr>
                <w:rStyle w:val="BulletPoint"/>
              </w:rPr>
              <w:t xml:space="preserve"> Advocate in court for neglected children</w:t>
            </w:r>
            <w:r w:rsidR="002501D7">
              <w:rPr>
                <w:rStyle w:val="BulletPoint"/>
              </w:rPr>
              <w:t>.</w:t>
            </w:r>
          </w:p>
        </w:tc>
      </w:tr>
      <w:bookmarkEnd w:id="0"/>
    </w:tbl>
    <w:p w14:paraId="03BCF381" w14:textId="77777777" w:rsidR="00A93802" w:rsidRDefault="00A93802" w:rsidP="002757B1">
      <w:pPr>
        <w:rPr>
          <w:rFonts w:asciiTheme="minorHAnsi" w:hAnsiTheme="minorHAnsi"/>
          <w:sz w:val="2"/>
          <w:szCs w:val="2"/>
        </w:rPr>
      </w:pPr>
    </w:p>
    <w:sectPr w:rsidR="00A93802" w:rsidSect="000A58E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0F2E5" w14:textId="77777777" w:rsidR="00BA22C6" w:rsidRDefault="00BA22C6" w:rsidP="00BB515F">
      <w:r>
        <w:separator/>
      </w:r>
    </w:p>
  </w:endnote>
  <w:endnote w:type="continuationSeparator" w:id="0">
    <w:p w14:paraId="4FF3DC86" w14:textId="77777777" w:rsidR="00BA22C6" w:rsidRDefault="00BA22C6" w:rsidP="00BB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66682" w14:textId="77777777" w:rsidR="00BA22C6" w:rsidRDefault="00BA22C6" w:rsidP="00BB515F">
      <w:r>
        <w:separator/>
      </w:r>
    </w:p>
  </w:footnote>
  <w:footnote w:type="continuationSeparator" w:id="0">
    <w:p w14:paraId="373A2948" w14:textId="77777777" w:rsidR="00BA22C6" w:rsidRDefault="00BA22C6" w:rsidP="00BB5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ED4"/>
    <w:multiLevelType w:val="hybridMultilevel"/>
    <w:tmpl w:val="3BE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76CE"/>
    <w:multiLevelType w:val="hybridMultilevel"/>
    <w:tmpl w:val="19402BA8"/>
    <w:lvl w:ilvl="0" w:tplc="1D883CC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7C68"/>
    <w:multiLevelType w:val="hybridMultilevel"/>
    <w:tmpl w:val="EF9A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24F"/>
    <w:multiLevelType w:val="multilevel"/>
    <w:tmpl w:val="419C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25CD"/>
    <w:multiLevelType w:val="hybridMultilevel"/>
    <w:tmpl w:val="CB2A9DB4"/>
    <w:lvl w:ilvl="0" w:tplc="5C5EDC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7184A"/>
    <w:multiLevelType w:val="hybridMultilevel"/>
    <w:tmpl w:val="FBD6D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341EB"/>
    <w:multiLevelType w:val="hybridMultilevel"/>
    <w:tmpl w:val="BBA2C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25FF1"/>
    <w:multiLevelType w:val="hybridMultilevel"/>
    <w:tmpl w:val="F5CC497E"/>
    <w:lvl w:ilvl="0" w:tplc="BFCC8282">
      <w:start w:val="1"/>
      <w:numFmt w:val="bullet"/>
      <w:pStyle w:val="Jobinf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71AA0"/>
    <w:multiLevelType w:val="hybridMultilevel"/>
    <w:tmpl w:val="37B6A90E"/>
    <w:lvl w:ilvl="0" w:tplc="7C9E4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41103"/>
    <w:multiLevelType w:val="hybridMultilevel"/>
    <w:tmpl w:val="AB0C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56BD9"/>
    <w:multiLevelType w:val="hybridMultilevel"/>
    <w:tmpl w:val="5E26660C"/>
    <w:lvl w:ilvl="0" w:tplc="249CBD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44DE6"/>
    <w:multiLevelType w:val="hybridMultilevel"/>
    <w:tmpl w:val="79F6310C"/>
    <w:lvl w:ilvl="0" w:tplc="40D4991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32D2D"/>
    <w:multiLevelType w:val="hybridMultilevel"/>
    <w:tmpl w:val="A70715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7270874"/>
    <w:multiLevelType w:val="multilevel"/>
    <w:tmpl w:val="D8E0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74DEB"/>
    <w:multiLevelType w:val="hybridMultilevel"/>
    <w:tmpl w:val="F7680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657EA"/>
    <w:multiLevelType w:val="hybridMultilevel"/>
    <w:tmpl w:val="B6A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13"/>
  </w:num>
  <w:num w:numId="12">
    <w:abstractNumId w:val="6"/>
  </w:num>
  <w:num w:numId="13">
    <w:abstractNumId w:val="14"/>
  </w:num>
  <w:num w:numId="14">
    <w:abstractNumId w:val="5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B2A"/>
    <w:rsid w:val="00006548"/>
    <w:rsid w:val="000176CE"/>
    <w:rsid w:val="000226D0"/>
    <w:rsid w:val="00023EF8"/>
    <w:rsid w:val="000279EE"/>
    <w:rsid w:val="000454B2"/>
    <w:rsid w:val="000571F5"/>
    <w:rsid w:val="0007051A"/>
    <w:rsid w:val="00071DFB"/>
    <w:rsid w:val="00084816"/>
    <w:rsid w:val="00096F49"/>
    <w:rsid w:val="000A58E4"/>
    <w:rsid w:val="000A6AF7"/>
    <w:rsid w:val="000B0763"/>
    <w:rsid w:val="000B4E3B"/>
    <w:rsid w:val="000B6B75"/>
    <w:rsid w:val="000D4365"/>
    <w:rsid w:val="000F0807"/>
    <w:rsid w:val="000F1CA1"/>
    <w:rsid w:val="00105F00"/>
    <w:rsid w:val="001108D5"/>
    <w:rsid w:val="00112722"/>
    <w:rsid w:val="00112C2E"/>
    <w:rsid w:val="00135BA2"/>
    <w:rsid w:val="00135F95"/>
    <w:rsid w:val="001412E5"/>
    <w:rsid w:val="001415E1"/>
    <w:rsid w:val="00147887"/>
    <w:rsid w:val="001649F5"/>
    <w:rsid w:val="00164A37"/>
    <w:rsid w:val="00166E41"/>
    <w:rsid w:val="00175CB3"/>
    <w:rsid w:val="0018231B"/>
    <w:rsid w:val="0018543C"/>
    <w:rsid w:val="00190B5E"/>
    <w:rsid w:val="00191C0E"/>
    <w:rsid w:val="00196F64"/>
    <w:rsid w:val="001C55FF"/>
    <w:rsid w:val="001C5FCD"/>
    <w:rsid w:val="001D750B"/>
    <w:rsid w:val="001E7136"/>
    <w:rsid w:val="001F117E"/>
    <w:rsid w:val="001F4B88"/>
    <w:rsid w:val="001F5201"/>
    <w:rsid w:val="00205C3B"/>
    <w:rsid w:val="00206106"/>
    <w:rsid w:val="00222D2C"/>
    <w:rsid w:val="00223895"/>
    <w:rsid w:val="0023350B"/>
    <w:rsid w:val="0024398A"/>
    <w:rsid w:val="002501D7"/>
    <w:rsid w:val="00254885"/>
    <w:rsid w:val="00255540"/>
    <w:rsid w:val="002566D5"/>
    <w:rsid w:val="00256CAD"/>
    <w:rsid w:val="0026061B"/>
    <w:rsid w:val="002613E1"/>
    <w:rsid w:val="002757B1"/>
    <w:rsid w:val="00286F07"/>
    <w:rsid w:val="00291524"/>
    <w:rsid w:val="00292803"/>
    <w:rsid w:val="002B1DC5"/>
    <w:rsid w:val="002B57D7"/>
    <w:rsid w:val="002B5DA9"/>
    <w:rsid w:val="002B7750"/>
    <w:rsid w:val="002B78A4"/>
    <w:rsid w:val="002B7EA2"/>
    <w:rsid w:val="002C46F7"/>
    <w:rsid w:val="002C56A4"/>
    <w:rsid w:val="002D1371"/>
    <w:rsid w:val="002E3545"/>
    <w:rsid w:val="00304972"/>
    <w:rsid w:val="00323842"/>
    <w:rsid w:val="00324C23"/>
    <w:rsid w:val="003352F8"/>
    <w:rsid w:val="00337B18"/>
    <w:rsid w:val="00337C55"/>
    <w:rsid w:val="00340269"/>
    <w:rsid w:val="0034031A"/>
    <w:rsid w:val="00341B5A"/>
    <w:rsid w:val="003624B0"/>
    <w:rsid w:val="003625F1"/>
    <w:rsid w:val="003670A9"/>
    <w:rsid w:val="00391EB7"/>
    <w:rsid w:val="003A3379"/>
    <w:rsid w:val="003A64A0"/>
    <w:rsid w:val="003A78AE"/>
    <w:rsid w:val="003C38F7"/>
    <w:rsid w:val="003C48FC"/>
    <w:rsid w:val="003C5110"/>
    <w:rsid w:val="003C6782"/>
    <w:rsid w:val="003C7071"/>
    <w:rsid w:val="003D46F8"/>
    <w:rsid w:val="003E44B7"/>
    <w:rsid w:val="003E4CBA"/>
    <w:rsid w:val="003E794C"/>
    <w:rsid w:val="003F15B9"/>
    <w:rsid w:val="003F34AB"/>
    <w:rsid w:val="003F4F0B"/>
    <w:rsid w:val="004123FD"/>
    <w:rsid w:val="00414C34"/>
    <w:rsid w:val="00416484"/>
    <w:rsid w:val="004275ED"/>
    <w:rsid w:val="00430756"/>
    <w:rsid w:val="00431994"/>
    <w:rsid w:val="004409DF"/>
    <w:rsid w:val="00442FB6"/>
    <w:rsid w:val="00443EF2"/>
    <w:rsid w:val="00452E72"/>
    <w:rsid w:val="004563D4"/>
    <w:rsid w:val="00466AAC"/>
    <w:rsid w:val="00466CF7"/>
    <w:rsid w:val="0047257F"/>
    <w:rsid w:val="0047278E"/>
    <w:rsid w:val="004A5DD7"/>
    <w:rsid w:val="004A70FC"/>
    <w:rsid w:val="004E11E6"/>
    <w:rsid w:val="004E7FBF"/>
    <w:rsid w:val="00504A0C"/>
    <w:rsid w:val="00510B5F"/>
    <w:rsid w:val="00514167"/>
    <w:rsid w:val="00523C96"/>
    <w:rsid w:val="005305BF"/>
    <w:rsid w:val="005354E0"/>
    <w:rsid w:val="00536AD8"/>
    <w:rsid w:val="0053720F"/>
    <w:rsid w:val="00551423"/>
    <w:rsid w:val="005542D0"/>
    <w:rsid w:val="005554BA"/>
    <w:rsid w:val="00557B45"/>
    <w:rsid w:val="00567C89"/>
    <w:rsid w:val="00570705"/>
    <w:rsid w:val="00571D15"/>
    <w:rsid w:val="00575B53"/>
    <w:rsid w:val="00590078"/>
    <w:rsid w:val="005932F3"/>
    <w:rsid w:val="00594993"/>
    <w:rsid w:val="00596264"/>
    <w:rsid w:val="005A3C57"/>
    <w:rsid w:val="005D1D56"/>
    <w:rsid w:val="005D1F87"/>
    <w:rsid w:val="005D2F58"/>
    <w:rsid w:val="005D6C80"/>
    <w:rsid w:val="005D732D"/>
    <w:rsid w:val="005E224E"/>
    <w:rsid w:val="005E644D"/>
    <w:rsid w:val="006131F9"/>
    <w:rsid w:val="00615A30"/>
    <w:rsid w:val="00631A04"/>
    <w:rsid w:val="00642269"/>
    <w:rsid w:val="006507AF"/>
    <w:rsid w:val="00660093"/>
    <w:rsid w:val="006604F0"/>
    <w:rsid w:val="006628E4"/>
    <w:rsid w:val="00670285"/>
    <w:rsid w:val="0067136A"/>
    <w:rsid w:val="0068076D"/>
    <w:rsid w:val="00680B74"/>
    <w:rsid w:val="00681142"/>
    <w:rsid w:val="00695A09"/>
    <w:rsid w:val="00697EB1"/>
    <w:rsid w:val="006A0276"/>
    <w:rsid w:val="006B3EE0"/>
    <w:rsid w:val="006C0A25"/>
    <w:rsid w:val="006C0EC4"/>
    <w:rsid w:val="006C23A2"/>
    <w:rsid w:val="006C23D0"/>
    <w:rsid w:val="006D2250"/>
    <w:rsid w:val="006D5063"/>
    <w:rsid w:val="006D54D8"/>
    <w:rsid w:val="006D6961"/>
    <w:rsid w:val="006D6DB0"/>
    <w:rsid w:val="006F0E4F"/>
    <w:rsid w:val="006F2666"/>
    <w:rsid w:val="0070557B"/>
    <w:rsid w:val="00705C1C"/>
    <w:rsid w:val="00706112"/>
    <w:rsid w:val="00724935"/>
    <w:rsid w:val="00747634"/>
    <w:rsid w:val="00763446"/>
    <w:rsid w:val="00765F60"/>
    <w:rsid w:val="00765FE6"/>
    <w:rsid w:val="0077080F"/>
    <w:rsid w:val="0077440E"/>
    <w:rsid w:val="00781270"/>
    <w:rsid w:val="007906E1"/>
    <w:rsid w:val="007A1584"/>
    <w:rsid w:val="007A1EB5"/>
    <w:rsid w:val="007A7689"/>
    <w:rsid w:val="007B3ECE"/>
    <w:rsid w:val="007C0125"/>
    <w:rsid w:val="007C483F"/>
    <w:rsid w:val="007D4E28"/>
    <w:rsid w:val="007E453A"/>
    <w:rsid w:val="007E6C92"/>
    <w:rsid w:val="007F0502"/>
    <w:rsid w:val="007F1935"/>
    <w:rsid w:val="0081532A"/>
    <w:rsid w:val="00831970"/>
    <w:rsid w:val="0083235D"/>
    <w:rsid w:val="0083398E"/>
    <w:rsid w:val="008342F9"/>
    <w:rsid w:val="00835B48"/>
    <w:rsid w:val="00836B2F"/>
    <w:rsid w:val="00837208"/>
    <w:rsid w:val="00840C74"/>
    <w:rsid w:val="0084248D"/>
    <w:rsid w:val="00842B4D"/>
    <w:rsid w:val="00843F6B"/>
    <w:rsid w:val="0084565F"/>
    <w:rsid w:val="008457DD"/>
    <w:rsid w:val="008501BF"/>
    <w:rsid w:val="008524DB"/>
    <w:rsid w:val="00867EDE"/>
    <w:rsid w:val="00892F7A"/>
    <w:rsid w:val="00893EED"/>
    <w:rsid w:val="00896AF7"/>
    <w:rsid w:val="008A1DC1"/>
    <w:rsid w:val="008A39AE"/>
    <w:rsid w:val="008B253E"/>
    <w:rsid w:val="008B3A6A"/>
    <w:rsid w:val="008B3F97"/>
    <w:rsid w:val="008C6799"/>
    <w:rsid w:val="008D32CF"/>
    <w:rsid w:val="008D4961"/>
    <w:rsid w:val="008F4052"/>
    <w:rsid w:val="008F4611"/>
    <w:rsid w:val="00900C7E"/>
    <w:rsid w:val="009013EE"/>
    <w:rsid w:val="00906053"/>
    <w:rsid w:val="009102E8"/>
    <w:rsid w:val="00913BA7"/>
    <w:rsid w:val="00914CCF"/>
    <w:rsid w:val="009166A1"/>
    <w:rsid w:val="00922AA4"/>
    <w:rsid w:val="00926231"/>
    <w:rsid w:val="009332A4"/>
    <w:rsid w:val="00933C68"/>
    <w:rsid w:val="009372F3"/>
    <w:rsid w:val="009456B1"/>
    <w:rsid w:val="0095443F"/>
    <w:rsid w:val="00957729"/>
    <w:rsid w:val="009650D2"/>
    <w:rsid w:val="009728B0"/>
    <w:rsid w:val="00973657"/>
    <w:rsid w:val="00981283"/>
    <w:rsid w:val="00981B7E"/>
    <w:rsid w:val="00986F14"/>
    <w:rsid w:val="009A4170"/>
    <w:rsid w:val="009A58E7"/>
    <w:rsid w:val="009A5D15"/>
    <w:rsid w:val="009D22BC"/>
    <w:rsid w:val="009E230F"/>
    <w:rsid w:val="009F658E"/>
    <w:rsid w:val="00A10CE9"/>
    <w:rsid w:val="00A14642"/>
    <w:rsid w:val="00A150BC"/>
    <w:rsid w:val="00A15C7F"/>
    <w:rsid w:val="00A161EB"/>
    <w:rsid w:val="00A16B36"/>
    <w:rsid w:val="00A17104"/>
    <w:rsid w:val="00A35E28"/>
    <w:rsid w:val="00A432DF"/>
    <w:rsid w:val="00A66855"/>
    <w:rsid w:val="00A673B0"/>
    <w:rsid w:val="00A71B09"/>
    <w:rsid w:val="00A71D42"/>
    <w:rsid w:val="00A76903"/>
    <w:rsid w:val="00A81AF9"/>
    <w:rsid w:val="00A85D8B"/>
    <w:rsid w:val="00A85F7C"/>
    <w:rsid w:val="00A86E1B"/>
    <w:rsid w:val="00A92322"/>
    <w:rsid w:val="00A93802"/>
    <w:rsid w:val="00AA739E"/>
    <w:rsid w:val="00AB37FB"/>
    <w:rsid w:val="00AB39AC"/>
    <w:rsid w:val="00AC4672"/>
    <w:rsid w:val="00AC6782"/>
    <w:rsid w:val="00AE0982"/>
    <w:rsid w:val="00AE4B97"/>
    <w:rsid w:val="00AF6E1C"/>
    <w:rsid w:val="00B023FB"/>
    <w:rsid w:val="00B03409"/>
    <w:rsid w:val="00B10F06"/>
    <w:rsid w:val="00B239EE"/>
    <w:rsid w:val="00B270CF"/>
    <w:rsid w:val="00B309F9"/>
    <w:rsid w:val="00B400CE"/>
    <w:rsid w:val="00B4381A"/>
    <w:rsid w:val="00B43D13"/>
    <w:rsid w:val="00B4581F"/>
    <w:rsid w:val="00B5110F"/>
    <w:rsid w:val="00B564D2"/>
    <w:rsid w:val="00B61A90"/>
    <w:rsid w:val="00B70BDF"/>
    <w:rsid w:val="00B80BE3"/>
    <w:rsid w:val="00B8239B"/>
    <w:rsid w:val="00B9302D"/>
    <w:rsid w:val="00BA16D4"/>
    <w:rsid w:val="00BA22C6"/>
    <w:rsid w:val="00BB515F"/>
    <w:rsid w:val="00BB5217"/>
    <w:rsid w:val="00BD1A3A"/>
    <w:rsid w:val="00BD2D76"/>
    <w:rsid w:val="00BD4E4E"/>
    <w:rsid w:val="00BD77DE"/>
    <w:rsid w:val="00BE5C42"/>
    <w:rsid w:val="00BE7CC4"/>
    <w:rsid w:val="00BF1F5C"/>
    <w:rsid w:val="00BF66CB"/>
    <w:rsid w:val="00C13AF7"/>
    <w:rsid w:val="00C25143"/>
    <w:rsid w:val="00C335D2"/>
    <w:rsid w:val="00C34B2A"/>
    <w:rsid w:val="00C426C3"/>
    <w:rsid w:val="00C54636"/>
    <w:rsid w:val="00C56C4F"/>
    <w:rsid w:val="00C63D5C"/>
    <w:rsid w:val="00C6472A"/>
    <w:rsid w:val="00C66C50"/>
    <w:rsid w:val="00C73533"/>
    <w:rsid w:val="00C74B79"/>
    <w:rsid w:val="00C8010D"/>
    <w:rsid w:val="00C821B9"/>
    <w:rsid w:val="00C83638"/>
    <w:rsid w:val="00C87249"/>
    <w:rsid w:val="00C97EFE"/>
    <w:rsid w:val="00CB7AAB"/>
    <w:rsid w:val="00CC5015"/>
    <w:rsid w:val="00CD1DD9"/>
    <w:rsid w:val="00CD586A"/>
    <w:rsid w:val="00CD6F28"/>
    <w:rsid w:val="00CE1A1A"/>
    <w:rsid w:val="00CE20C4"/>
    <w:rsid w:val="00CE2F54"/>
    <w:rsid w:val="00CE4D6B"/>
    <w:rsid w:val="00CE7222"/>
    <w:rsid w:val="00CF3A04"/>
    <w:rsid w:val="00D0305F"/>
    <w:rsid w:val="00D1201A"/>
    <w:rsid w:val="00D1402A"/>
    <w:rsid w:val="00D14DDD"/>
    <w:rsid w:val="00D15E4F"/>
    <w:rsid w:val="00D169F8"/>
    <w:rsid w:val="00D17966"/>
    <w:rsid w:val="00D2730A"/>
    <w:rsid w:val="00D732C3"/>
    <w:rsid w:val="00D75D98"/>
    <w:rsid w:val="00D8230A"/>
    <w:rsid w:val="00D86A68"/>
    <w:rsid w:val="00D93725"/>
    <w:rsid w:val="00DA3478"/>
    <w:rsid w:val="00DA6890"/>
    <w:rsid w:val="00DB1246"/>
    <w:rsid w:val="00DC7870"/>
    <w:rsid w:val="00DD2B07"/>
    <w:rsid w:val="00DD5A39"/>
    <w:rsid w:val="00DD726F"/>
    <w:rsid w:val="00DD7DE5"/>
    <w:rsid w:val="00DE28FD"/>
    <w:rsid w:val="00DE3C81"/>
    <w:rsid w:val="00DF0809"/>
    <w:rsid w:val="00DF2EA3"/>
    <w:rsid w:val="00DF6D15"/>
    <w:rsid w:val="00E02534"/>
    <w:rsid w:val="00E04FBF"/>
    <w:rsid w:val="00E25D8F"/>
    <w:rsid w:val="00E3124A"/>
    <w:rsid w:val="00E31557"/>
    <w:rsid w:val="00E34BA3"/>
    <w:rsid w:val="00E37D53"/>
    <w:rsid w:val="00E37E92"/>
    <w:rsid w:val="00E5216E"/>
    <w:rsid w:val="00E53DB0"/>
    <w:rsid w:val="00E6037B"/>
    <w:rsid w:val="00E60FB2"/>
    <w:rsid w:val="00E61489"/>
    <w:rsid w:val="00E6175F"/>
    <w:rsid w:val="00E63861"/>
    <w:rsid w:val="00E70D24"/>
    <w:rsid w:val="00E71CF1"/>
    <w:rsid w:val="00E73A76"/>
    <w:rsid w:val="00E75FA7"/>
    <w:rsid w:val="00E843B3"/>
    <w:rsid w:val="00E87A4C"/>
    <w:rsid w:val="00E92137"/>
    <w:rsid w:val="00E97E9B"/>
    <w:rsid w:val="00EA09CB"/>
    <w:rsid w:val="00EB026E"/>
    <w:rsid w:val="00EB7AFD"/>
    <w:rsid w:val="00EC66B4"/>
    <w:rsid w:val="00ED02B7"/>
    <w:rsid w:val="00ED4801"/>
    <w:rsid w:val="00ED50A2"/>
    <w:rsid w:val="00ED51BC"/>
    <w:rsid w:val="00EE6487"/>
    <w:rsid w:val="00F036C8"/>
    <w:rsid w:val="00F04F55"/>
    <w:rsid w:val="00F303C3"/>
    <w:rsid w:val="00F32BC5"/>
    <w:rsid w:val="00F337E0"/>
    <w:rsid w:val="00F3541D"/>
    <w:rsid w:val="00F41622"/>
    <w:rsid w:val="00F5277B"/>
    <w:rsid w:val="00F60D1A"/>
    <w:rsid w:val="00F67D17"/>
    <w:rsid w:val="00F72EE4"/>
    <w:rsid w:val="00F854CA"/>
    <w:rsid w:val="00F949BA"/>
    <w:rsid w:val="00FA6104"/>
    <w:rsid w:val="00FB6ABB"/>
    <w:rsid w:val="00FD06E0"/>
    <w:rsid w:val="00FD16E1"/>
    <w:rsid w:val="00FD53E2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1753"/>
  <w15:docId w15:val="{4FA5463C-6286-4936-A0F7-17CB3E76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37B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B2"/>
    <w:pPr>
      <w:keepNext/>
      <w:keepLines/>
      <w:spacing w:before="360"/>
      <w:jc w:val="center"/>
      <w:outlineLvl w:val="0"/>
    </w:pPr>
    <w:rPr>
      <w:rFonts w:eastAsiaTheme="majorEastAsia" w:cstheme="majorBidi"/>
      <w:b/>
      <w:bCs/>
      <w:cap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E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3E"/>
    <w:rPr>
      <w:rFonts w:ascii="Tahoma" w:hAnsi="Tahoma" w:cs="Tahoma"/>
      <w:sz w:val="16"/>
      <w:szCs w:val="16"/>
    </w:rPr>
  </w:style>
  <w:style w:type="character" w:customStyle="1" w:styleId="StudentName">
    <w:name w:val="StudentName"/>
    <w:basedOn w:val="DefaultParagraphFont"/>
    <w:uiPriority w:val="1"/>
    <w:rsid w:val="005E224E"/>
    <w:rPr>
      <w:b/>
      <w:cap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B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UniversityName">
    <w:name w:val="University Name"/>
    <w:basedOn w:val="DefaultParagraphFont"/>
    <w:uiPriority w:val="1"/>
    <w:qFormat/>
    <w:rsid w:val="000454B2"/>
    <w:rPr>
      <w:b/>
      <w:caps/>
    </w:rPr>
  </w:style>
  <w:style w:type="character" w:customStyle="1" w:styleId="Degree">
    <w:name w:val="Degree"/>
    <w:basedOn w:val="DefaultParagraphFont"/>
    <w:uiPriority w:val="1"/>
    <w:rsid w:val="000454B2"/>
    <w:rPr>
      <w:i/>
    </w:rPr>
  </w:style>
  <w:style w:type="paragraph" w:customStyle="1" w:styleId="DegreeInfo">
    <w:name w:val="DegreeInfo"/>
    <w:basedOn w:val="Normal"/>
    <w:link w:val="DegreeInfoChar"/>
    <w:rsid w:val="001649F5"/>
    <w:pPr>
      <w:spacing w:after="240"/>
      <w:contextualSpacing/>
    </w:pPr>
  </w:style>
  <w:style w:type="table" w:styleId="TableGrid">
    <w:name w:val="Table Grid"/>
    <w:basedOn w:val="TableNormal"/>
    <w:uiPriority w:val="59"/>
    <w:rsid w:val="001649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DegreeInfoChar">
    <w:name w:val="DegreeInfo Char"/>
    <w:basedOn w:val="DefaultParagraphFont"/>
    <w:link w:val="DegreeInfo"/>
    <w:rsid w:val="001649F5"/>
    <w:rPr>
      <w:rFonts w:ascii="Times New Roman" w:hAnsi="Times New Roman"/>
      <w:sz w:val="20"/>
    </w:rPr>
  </w:style>
  <w:style w:type="character" w:customStyle="1" w:styleId="JobTitle">
    <w:name w:val="JobTitle"/>
    <w:basedOn w:val="DefaultParagraphFont"/>
    <w:uiPriority w:val="1"/>
    <w:rsid w:val="001649F5"/>
    <w:rPr>
      <w:b/>
      <w:i/>
    </w:rPr>
  </w:style>
  <w:style w:type="paragraph" w:customStyle="1" w:styleId="Jobinfo">
    <w:name w:val="Jobinfo"/>
    <w:basedOn w:val="Normal"/>
    <w:link w:val="JobinfoChar"/>
    <w:rsid w:val="003670A9"/>
    <w:pPr>
      <w:numPr>
        <w:numId w:val="1"/>
      </w:numPr>
    </w:pPr>
  </w:style>
  <w:style w:type="character" w:customStyle="1" w:styleId="JobinfoChar">
    <w:name w:val="Jobinfo Char"/>
    <w:basedOn w:val="DefaultParagraphFont"/>
    <w:link w:val="Jobinfo"/>
    <w:rsid w:val="003670A9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FB6ABB"/>
    <w:pPr>
      <w:ind w:left="720"/>
      <w:contextualSpacing/>
    </w:pPr>
  </w:style>
  <w:style w:type="character" w:customStyle="1" w:styleId="JobDates">
    <w:name w:val="JobDates"/>
    <w:basedOn w:val="DefaultParagraphFont"/>
    <w:uiPriority w:val="1"/>
    <w:qFormat/>
    <w:rsid w:val="00466CF7"/>
    <w:rPr>
      <w:i/>
    </w:rPr>
  </w:style>
  <w:style w:type="paragraph" w:customStyle="1" w:styleId="School2">
    <w:name w:val="School2"/>
    <w:basedOn w:val="Normal"/>
    <w:link w:val="School2Char"/>
    <w:qFormat/>
    <w:rsid w:val="00CD1DD9"/>
    <w:rPr>
      <w:b/>
    </w:rPr>
  </w:style>
  <w:style w:type="paragraph" w:customStyle="1" w:styleId="School3">
    <w:name w:val="School3"/>
    <w:basedOn w:val="Normal"/>
    <w:link w:val="School3Char"/>
    <w:qFormat/>
    <w:rsid w:val="00CD1DD9"/>
    <w:pPr>
      <w:spacing w:before="120"/>
    </w:pPr>
    <w:rPr>
      <w:b/>
    </w:rPr>
  </w:style>
  <w:style w:type="character" w:customStyle="1" w:styleId="School2Char">
    <w:name w:val="School2 Char"/>
    <w:basedOn w:val="DefaultParagraphFont"/>
    <w:link w:val="School2"/>
    <w:rsid w:val="00CD1DD9"/>
    <w:rPr>
      <w:rFonts w:ascii="Times New Roman" w:hAnsi="Times New Roman"/>
      <w:b/>
      <w:sz w:val="20"/>
    </w:rPr>
  </w:style>
  <w:style w:type="paragraph" w:customStyle="1" w:styleId="School">
    <w:name w:val="School"/>
    <w:basedOn w:val="Normal"/>
    <w:link w:val="SchoolChar"/>
    <w:qFormat/>
    <w:rsid w:val="00CD1DD9"/>
    <w:rPr>
      <w:b/>
    </w:rPr>
  </w:style>
  <w:style w:type="character" w:customStyle="1" w:styleId="School3Char">
    <w:name w:val="School3 Char"/>
    <w:basedOn w:val="DefaultParagraphFont"/>
    <w:link w:val="School3"/>
    <w:rsid w:val="00CD1DD9"/>
    <w:rPr>
      <w:rFonts w:ascii="Times New Roman" w:hAnsi="Times New Roman"/>
      <w:b/>
      <w:sz w:val="20"/>
    </w:rPr>
  </w:style>
  <w:style w:type="paragraph" w:customStyle="1" w:styleId="School1">
    <w:name w:val="School1"/>
    <w:basedOn w:val="School3"/>
    <w:link w:val="School1Char"/>
    <w:qFormat/>
    <w:rsid w:val="00CD1DD9"/>
  </w:style>
  <w:style w:type="character" w:customStyle="1" w:styleId="SchoolChar">
    <w:name w:val="School Char"/>
    <w:basedOn w:val="DefaultParagraphFont"/>
    <w:link w:val="School"/>
    <w:rsid w:val="00CD1DD9"/>
    <w:rPr>
      <w:rFonts w:ascii="Times New Roman" w:hAnsi="Times New Roman"/>
      <w:b/>
      <w:sz w:val="20"/>
    </w:rPr>
  </w:style>
  <w:style w:type="character" w:customStyle="1" w:styleId="School1Char">
    <w:name w:val="School1 Char"/>
    <w:basedOn w:val="School3Char"/>
    <w:link w:val="School1"/>
    <w:rsid w:val="00CD1DD9"/>
    <w:rPr>
      <w:rFonts w:ascii="Times New Roman" w:hAnsi="Times New Roman"/>
      <w:b/>
      <w:sz w:val="20"/>
    </w:rPr>
  </w:style>
  <w:style w:type="character" w:customStyle="1" w:styleId="Companydesc">
    <w:name w:val="Companydesc"/>
    <w:basedOn w:val="DefaultParagraphFont"/>
    <w:uiPriority w:val="1"/>
    <w:qFormat/>
    <w:rsid w:val="00D15E4F"/>
    <w:rPr>
      <w:rFonts w:ascii="Times" w:hAnsi="Times"/>
      <w:sz w:val="24"/>
    </w:rPr>
  </w:style>
  <w:style w:type="character" w:customStyle="1" w:styleId="CoDescription">
    <w:name w:val="CoDescription"/>
    <w:basedOn w:val="Companydesc"/>
    <w:uiPriority w:val="1"/>
    <w:qFormat/>
    <w:rsid w:val="00BD2D76"/>
    <w:rPr>
      <w:rFonts w:ascii="Times" w:hAnsi="Times"/>
      <w:sz w:val="24"/>
    </w:rPr>
  </w:style>
  <w:style w:type="character" w:customStyle="1" w:styleId="Style1">
    <w:name w:val="Style1"/>
    <w:basedOn w:val="Companydesc"/>
    <w:uiPriority w:val="1"/>
    <w:qFormat/>
    <w:rsid w:val="00BD2D76"/>
    <w:rPr>
      <w:rFonts w:ascii="Times" w:hAnsi="Times"/>
      <w:sz w:val="24"/>
    </w:rPr>
  </w:style>
  <w:style w:type="character" w:customStyle="1" w:styleId="CoDescription2">
    <w:name w:val="CoDescription2"/>
    <w:basedOn w:val="CoDescription"/>
    <w:uiPriority w:val="1"/>
    <w:qFormat/>
    <w:rsid w:val="00BD2D76"/>
    <w:rPr>
      <w:rFonts w:ascii="Times" w:hAnsi="Times"/>
      <w:sz w:val="24"/>
    </w:rPr>
  </w:style>
  <w:style w:type="character" w:customStyle="1" w:styleId="Style2">
    <w:name w:val="Style2"/>
    <w:basedOn w:val="Companydesc"/>
    <w:uiPriority w:val="1"/>
    <w:rsid w:val="00BD2D76"/>
    <w:rPr>
      <w:rFonts w:ascii="Times" w:hAnsi="Times"/>
      <w:sz w:val="24"/>
    </w:rPr>
  </w:style>
  <w:style w:type="character" w:customStyle="1" w:styleId="CoDescription3">
    <w:name w:val="CoDescription3"/>
    <w:basedOn w:val="Companydesc"/>
    <w:uiPriority w:val="1"/>
    <w:rsid w:val="00BD2D76"/>
    <w:rPr>
      <w:rFonts w:ascii="Times" w:hAnsi="Times"/>
      <w:sz w:val="24"/>
    </w:rPr>
  </w:style>
  <w:style w:type="character" w:customStyle="1" w:styleId="Style3">
    <w:name w:val="Style3"/>
    <w:basedOn w:val="StudentName"/>
    <w:uiPriority w:val="1"/>
    <w:rsid w:val="00F3541D"/>
    <w:rPr>
      <w:b/>
      <w:caps/>
      <w:sz w:val="28"/>
    </w:rPr>
  </w:style>
  <w:style w:type="character" w:customStyle="1" w:styleId="Style4">
    <w:name w:val="Style4"/>
    <w:basedOn w:val="DefaultParagraphFont"/>
    <w:uiPriority w:val="1"/>
    <w:rsid w:val="00557B45"/>
    <w:rPr>
      <w:b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557B45"/>
    <w:rPr>
      <w:rFonts w:ascii="Times New Roman" w:hAnsi="Times New Roman"/>
      <w:i/>
      <w:sz w:val="20"/>
    </w:rPr>
  </w:style>
  <w:style w:type="character" w:customStyle="1" w:styleId="Style6">
    <w:name w:val="Style6"/>
    <w:basedOn w:val="DefaultParagraphFont"/>
    <w:uiPriority w:val="1"/>
    <w:rsid w:val="00557B45"/>
    <w:rPr>
      <w:rFonts w:ascii="Times New Roman" w:hAnsi="Times New Roman"/>
    </w:rPr>
  </w:style>
  <w:style w:type="character" w:customStyle="1" w:styleId="NAMEHEADER">
    <w:name w:val="NAME HEADER"/>
    <w:basedOn w:val="Style6"/>
    <w:uiPriority w:val="1"/>
    <w:rsid w:val="0047257F"/>
    <w:rPr>
      <w:rFonts w:ascii="Times New Roman" w:hAnsi="Times New Roman"/>
      <w:b/>
      <w:caps/>
      <w:smallCaps w:val="0"/>
      <w:sz w:val="24"/>
    </w:rPr>
  </w:style>
  <w:style w:type="character" w:customStyle="1" w:styleId="Style7">
    <w:name w:val="Style7"/>
    <w:basedOn w:val="DefaultParagraphFont"/>
    <w:uiPriority w:val="1"/>
    <w:rsid w:val="00F303C3"/>
    <w:rPr>
      <w:rFonts w:ascii="Times New Roman" w:hAnsi="Times New Roman"/>
      <w:i/>
      <w:sz w:val="20"/>
    </w:rPr>
  </w:style>
  <w:style w:type="character" w:customStyle="1" w:styleId="ResumeNameHeader">
    <w:name w:val="Resume Name Header"/>
    <w:basedOn w:val="Heading1Char"/>
    <w:uiPriority w:val="1"/>
    <w:qFormat/>
    <w:rsid w:val="000571F5"/>
    <w:rPr>
      <w:rFonts w:asciiTheme="minorHAnsi" w:eastAsiaTheme="majorEastAsia" w:hAnsiTheme="minorHAnsi" w:cstheme="majorBidi"/>
      <w:b/>
      <w:bCs/>
      <w:caps/>
      <w:sz w:val="28"/>
      <w:szCs w:val="28"/>
    </w:rPr>
  </w:style>
  <w:style w:type="character" w:customStyle="1" w:styleId="BulletPoint">
    <w:name w:val="Bullet Point"/>
    <w:basedOn w:val="DefaultParagraphFont"/>
    <w:uiPriority w:val="1"/>
    <w:qFormat/>
    <w:rsid w:val="00E843B3"/>
    <w:rPr>
      <w:rFonts w:asciiTheme="minorHAnsi" w:hAnsiTheme="minorHAnsi"/>
      <w:sz w:val="20"/>
    </w:rPr>
  </w:style>
  <w:style w:type="character" w:customStyle="1" w:styleId="Degree-New">
    <w:name w:val="Degree-New"/>
    <w:basedOn w:val="DefaultParagraphFont"/>
    <w:uiPriority w:val="1"/>
    <w:rsid w:val="00E6175F"/>
    <w:rPr>
      <w:rFonts w:asciiTheme="minorHAnsi" w:hAnsiTheme="minorHAnsi"/>
      <w:b/>
      <w:i/>
      <w:sz w:val="20"/>
    </w:rPr>
  </w:style>
  <w:style w:type="character" w:customStyle="1" w:styleId="Degree2015">
    <w:name w:val="Degree2015"/>
    <w:basedOn w:val="DefaultParagraphFont"/>
    <w:uiPriority w:val="1"/>
    <w:qFormat/>
    <w:rsid w:val="00E6175F"/>
    <w:rPr>
      <w:rFonts w:asciiTheme="minorHAnsi" w:hAnsiTheme="minorHAnsi"/>
      <w:b/>
      <w:i/>
      <w:sz w:val="20"/>
    </w:rPr>
  </w:style>
  <w:style w:type="character" w:customStyle="1" w:styleId="Style8">
    <w:name w:val="Style8"/>
    <w:basedOn w:val="DefaultParagraphFont"/>
    <w:uiPriority w:val="1"/>
    <w:qFormat/>
    <w:rsid w:val="00594993"/>
    <w:rPr>
      <w:rFonts w:ascii="Calibri" w:hAnsi="Calibri"/>
      <w:i/>
      <w:color w:val="auto"/>
      <w:sz w:val="20"/>
    </w:rPr>
  </w:style>
  <w:style w:type="character" w:customStyle="1" w:styleId="ItalicizedDate">
    <w:name w:val="Italicized Date"/>
    <w:basedOn w:val="DefaultParagraphFont"/>
    <w:uiPriority w:val="1"/>
    <w:rsid w:val="005354E0"/>
    <w:rPr>
      <w:rFonts w:ascii="Times New Roman" w:hAnsi="Times New Roman"/>
      <w:i/>
      <w:sz w:val="20"/>
    </w:rPr>
  </w:style>
  <w:style w:type="character" w:customStyle="1" w:styleId="NewItalicizedDate">
    <w:name w:val="NewItalicizedDate"/>
    <w:basedOn w:val="DefaultParagraphFont"/>
    <w:uiPriority w:val="1"/>
    <w:qFormat/>
    <w:rsid w:val="00430756"/>
    <w:rPr>
      <w:rFonts w:ascii="Calibri" w:hAnsi="Calibri"/>
      <w:b w:val="0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BB51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15F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B5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15F"/>
    <w:rPr>
      <w:rFonts w:ascii="Times New Roman" w:hAnsi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2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5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50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6D2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D2250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hraddha_bharath\Downloads\Fuqua_Resume_Format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EE5E0FCB0D4E3088846F934A1E9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B2626-33F4-46FE-96E2-D14C0078CCDA}"/>
      </w:docPartPr>
      <w:docPartBody>
        <w:p w:rsidR="002F6000" w:rsidRDefault="00B85E42">
          <w:pPr>
            <w:pStyle w:val="25EE5E0FCB0D4E3088846F934A1E9AA4"/>
          </w:pPr>
          <w:r w:rsidRPr="006C23A2">
            <w:rPr>
              <w:rStyle w:val="PlaceholderText"/>
              <w:color w:val="auto"/>
            </w:rPr>
            <w:t>Click here to enter your</w:t>
          </w:r>
          <w:r>
            <w:rPr>
              <w:rStyle w:val="PlaceholderText"/>
              <w:color w:val="auto"/>
            </w:rPr>
            <w:t xml:space="preserve"> street address</w:t>
          </w:r>
        </w:p>
      </w:docPartBody>
    </w:docPart>
    <w:docPart>
      <w:docPartPr>
        <w:name w:val="D3BBEBC5DB984ADF99474A6DF4CF3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B7ECC-BD99-4838-98D8-03C02240EC9B}"/>
      </w:docPartPr>
      <w:docPartBody>
        <w:p w:rsidR="002F6000" w:rsidRDefault="00B85E42">
          <w:pPr>
            <w:pStyle w:val="D3BBEBC5DB984ADF99474A6DF4CF3EB8"/>
          </w:pPr>
          <w:r w:rsidRPr="006C23A2">
            <w:rPr>
              <w:rStyle w:val="PlaceholderText"/>
              <w:color w:val="auto"/>
            </w:rPr>
            <w:t>Click to e</w:t>
          </w:r>
          <w:r>
            <w:rPr>
              <w:rStyle w:val="PlaceholderText"/>
              <w:color w:val="auto"/>
            </w:rPr>
            <w:t>nter your city, state, and zip</w:t>
          </w:r>
        </w:p>
      </w:docPartBody>
    </w:docPart>
    <w:docPart>
      <w:docPartPr>
        <w:name w:val="F6CD452266F6446B8313A769A5DCF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2C431-F1F0-4C64-80F3-7ECB7A81D556}"/>
      </w:docPartPr>
      <w:docPartBody>
        <w:p w:rsidR="002F6000" w:rsidRDefault="00B85E42">
          <w:pPr>
            <w:pStyle w:val="F6CD452266F6446B8313A769A5DCF959"/>
          </w:pPr>
          <w:r w:rsidRPr="006C23A2">
            <w:rPr>
              <w:rStyle w:val="PlaceholderText"/>
              <w:color w:val="auto"/>
            </w:rPr>
            <w:t>C</w:t>
          </w:r>
          <w:r>
            <w:rPr>
              <w:rStyle w:val="PlaceholderText"/>
              <w:color w:val="auto"/>
            </w:rPr>
            <w:t>lick to enter your phone number</w:t>
          </w:r>
        </w:p>
      </w:docPartBody>
    </w:docPart>
    <w:docPart>
      <w:docPartPr>
        <w:name w:val="7F2142AC96804FDEB5AD0FE60EEF8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31A76-D7F7-4393-B2D6-FB40A04359F0}"/>
      </w:docPartPr>
      <w:docPartBody>
        <w:p w:rsidR="002F6000" w:rsidRDefault="00B85E42">
          <w:pPr>
            <w:pStyle w:val="7F2142AC96804FDEB5AD0FE60EEF8600"/>
          </w:pPr>
          <w:r w:rsidRPr="006C23A2">
            <w:t xml:space="preserve">Click to enter your </w:t>
          </w:r>
          <w:r>
            <w:t xml:space="preserve">@duke.edu </w:t>
          </w:r>
          <w:r w:rsidRPr="006C23A2">
            <w:t>e-mail address</w:t>
          </w:r>
        </w:p>
      </w:docPartBody>
    </w:docPart>
    <w:docPart>
      <w:docPartPr>
        <w:name w:val="D5E602B242034563B821A1008242F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0786E-56CA-4DEF-9DE1-D451DF12F8C0}"/>
      </w:docPartPr>
      <w:docPartBody>
        <w:p w:rsidR="002F6000" w:rsidRDefault="00B85E42">
          <w:pPr>
            <w:pStyle w:val="D5E602B242034563B821A1008242F24C"/>
          </w:pPr>
          <w:r>
            <w:rPr>
              <w:rStyle w:val="BulletPoint"/>
            </w:rPr>
            <w:t>Click here to enter City and State</w:t>
          </w:r>
        </w:p>
      </w:docPartBody>
    </w:docPart>
    <w:docPart>
      <w:docPartPr>
        <w:name w:val="FD1D410DB6974E57B50D3FE8227EA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98AC0-1FFF-4347-81C5-044F0C17B369}"/>
      </w:docPartPr>
      <w:docPartBody>
        <w:p w:rsidR="002F6000" w:rsidRDefault="00B85E42">
          <w:pPr>
            <w:pStyle w:val="FD1D410DB6974E57B50D3FE8227EA2A2"/>
          </w:pPr>
          <w:r>
            <w:rPr>
              <w:rStyle w:val="BulletPoint"/>
            </w:rPr>
            <w:t>Click here to enter City and State</w:t>
          </w:r>
        </w:p>
      </w:docPartBody>
    </w:docPart>
    <w:docPart>
      <w:docPartPr>
        <w:name w:val="4B0B7D25BEC44533BB7B4751AFCAD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DD5C7-ECCE-451D-B96F-4EAF3054A1D2}"/>
      </w:docPartPr>
      <w:docPartBody>
        <w:p w:rsidR="002F6000" w:rsidRDefault="00B85E42">
          <w:pPr>
            <w:pStyle w:val="4B0B7D25BEC44533BB7B4751AFCADA56"/>
          </w:pPr>
          <w:r w:rsidRPr="006C23A2">
            <w:rPr>
              <w:b/>
              <w:caps/>
            </w:rPr>
            <w:t>Click here to enter your University</w:t>
          </w:r>
        </w:p>
      </w:docPartBody>
    </w:docPart>
    <w:docPart>
      <w:docPartPr>
        <w:name w:val="D206978E49874981B0F5B92300270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BF83-941A-4ED3-BF17-E3A971767906}"/>
      </w:docPartPr>
      <w:docPartBody>
        <w:p w:rsidR="002F6000" w:rsidRDefault="00B85E42">
          <w:pPr>
            <w:pStyle w:val="D206978E49874981B0F5B923002703B6"/>
          </w:pPr>
          <w:r w:rsidRPr="006C23A2">
            <w:rPr>
              <w:rStyle w:val="PlaceholderText"/>
              <w:b/>
              <w:i/>
              <w:color w:val="auto"/>
            </w:rPr>
            <w:t>Click here to enter your degree</w:t>
          </w:r>
        </w:p>
      </w:docPartBody>
    </w:docPart>
    <w:docPart>
      <w:docPartPr>
        <w:name w:val="C1A5E305AD524EBCB9A12F3D2C28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93DF2-5D6A-4647-BC6F-709DD0129882}"/>
      </w:docPartPr>
      <w:docPartBody>
        <w:p w:rsidR="002F6000" w:rsidRDefault="00B85E42">
          <w:pPr>
            <w:pStyle w:val="C1A5E305AD524EBCB9A12F3D2C289F9D"/>
          </w:pPr>
          <w:r>
            <w:rPr>
              <w:rStyle w:val="BulletPoint"/>
            </w:rPr>
            <w:t>Click here to enter City and State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FB6"/>
    <w:rsid w:val="00021BD7"/>
    <w:rsid w:val="0003151F"/>
    <w:rsid w:val="000646E6"/>
    <w:rsid w:val="00091EEC"/>
    <w:rsid w:val="00151BE0"/>
    <w:rsid w:val="001D4B7C"/>
    <w:rsid w:val="002F34D2"/>
    <w:rsid w:val="002F6000"/>
    <w:rsid w:val="00302229"/>
    <w:rsid w:val="003673EA"/>
    <w:rsid w:val="003814D9"/>
    <w:rsid w:val="003E490C"/>
    <w:rsid w:val="003F74DB"/>
    <w:rsid w:val="0056117A"/>
    <w:rsid w:val="005631B4"/>
    <w:rsid w:val="00585582"/>
    <w:rsid w:val="005D6E94"/>
    <w:rsid w:val="005F5000"/>
    <w:rsid w:val="0064549B"/>
    <w:rsid w:val="00682AD0"/>
    <w:rsid w:val="006B22AE"/>
    <w:rsid w:val="006F7AC5"/>
    <w:rsid w:val="007D6BC4"/>
    <w:rsid w:val="00801A1C"/>
    <w:rsid w:val="008F68E1"/>
    <w:rsid w:val="00900488"/>
    <w:rsid w:val="00946650"/>
    <w:rsid w:val="00962A01"/>
    <w:rsid w:val="009648FB"/>
    <w:rsid w:val="009B2D14"/>
    <w:rsid w:val="00A27F8D"/>
    <w:rsid w:val="00A86B31"/>
    <w:rsid w:val="00AE0FB6"/>
    <w:rsid w:val="00B145AB"/>
    <w:rsid w:val="00B30677"/>
    <w:rsid w:val="00B42109"/>
    <w:rsid w:val="00B4676F"/>
    <w:rsid w:val="00B47E46"/>
    <w:rsid w:val="00B85E42"/>
    <w:rsid w:val="00C45630"/>
    <w:rsid w:val="00C75E66"/>
    <w:rsid w:val="00CE7BB0"/>
    <w:rsid w:val="00DF1AC4"/>
    <w:rsid w:val="00DF4C37"/>
    <w:rsid w:val="00E8458D"/>
    <w:rsid w:val="00E90549"/>
    <w:rsid w:val="00E92006"/>
    <w:rsid w:val="00EB2199"/>
    <w:rsid w:val="00F15D42"/>
    <w:rsid w:val="00F66553"/>
    <w:rsid w:val="00F97290"/>
    <w:rsid w:val="00FC1C0E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FB6"/>
    <w:rPr>
      <w:color w:val="808080"/>
    </w:rPr>
  </w:style>
  <w:style w:type="character" w:customStyle="1" w:styleId="ResumeNameHeader">
    <w:name w:val="Resume Name Header"/>
    <w:basedOn w:val="DefaultParagraphFont"/>
    <w:uiPriority w:val="1"/>
    <w:qFormat/>
    <w:rPr>
      <w:rFonts w:asciiTheme="minorHAnsi" w:eastAsiaTheme="majorEastAsia" w:hAnsiTheme="minorHAnsi" w:cstheme="majorBidi"/>
      <w:b/>
      <w:bCs/>
      <w:caps/>
      <w:sz w:val="28"/>
      <w:szCs w:val="28"/>
    </w:rPr>
  </w:style>
  <w:style w:type="paragraph" w:customStyle="1" w:styleId="5CF94D58B9244D828C88AB7EF7959BD3">
    <w:name w:val="5CF94D58B9244D828C88AB7EF7959BD3"/>
  </w:style>
  <w:style w:type="paragraph" w:customStyle="1" w:styleId="25EE5E0FCB0D4E3088846F934A1E9AA4">
    <w:name w:val="25EE5E0FCB0D4E3088846F934A1E9AA4"/>
  </w:style>
  <w:style w:type="paragraph" w:customStyle="1" w:styleId="D3BBEBC5DB984ADF99474A6DF4CF3EB8">
    <w:name w:val="D3BBEBC5DB984ADF99474A6DF4CF3EB8"/>
  </w:style>
  <w:style w:type="paragraph" w:customStyle="1" w:styleId="F6CD452266F6446B8313A769A5DCF959">
    <w:name w:val="F6CD452266F6446B8313A769A5DCF959"/>
  </w:style>
  <w:style w:type="paragraph" w:customStyle="1" w:styleId="7F2142AC96804FDEB5AD0FE60EEF8600">
    <w:name w:val="7F2142AC96804FDEB5AD0FE60EEF8600"/>
  </w:style>
  <w:style w:type="paragraph" w:customStyle="1" w:styleId="34F0D086F0B9474B97C58E859258F611">
    <w:name w:val="34F0D086F0B9474B97C58E859258F611"/>
  </w:style>
  <w:style w:type="character" w:customStyle="1" w:styleId="BulletPoint">
    <w:name w:val="Bullet Point"/>
    <w:basedOn w:val="DefaultParagraphFont"/>
    <w:uiPriority w:val="1"/>
    <w:qFormat/>
    <w:rsid w:val="00B42109"/>
    <w:rPr>
      <w:rFonts w:asciiTheme="minorHAnsi" w:hAnsiTheme="minorHAnsi"/>
      <w:sz w:val="20"/>
    </w:rPr>
  </w:style>
  <w:style w:type="paragraph" w:customStyle="1" w:styleId="D5E602B242034563B821A1008242F24C">
    <w:name w:val="D5E602B242034563B821A1008242F24C"/>
  </w:style>
  <w:style w:type="paragraph" w:customStyle="1" w:styleId="83BF896600D34B329D90CD52CCFB9284">
    <w:name w:val="83BF896600D34B329D90CD52CCFB9284"/>
  </w:style>
  <w:style w:type="paragraph" w:customStyle="1" w:styleId="EF3E79C4715C4B9BBF9E3B61C445D72D">
    <w:name w:val="EF3E79C4715C4B9BBF9E3B61C445D72D"/>
  </w:style>
  <w:style w:type="paragraph" w:customStyle="1" w:styleId="6C3D6E9A501C4CC287CF883C450F747D">
    <w:name w:val="6C3D6E9A501C4CC287CF883C450F747D"/>
  </w:style>
  <w:style w:type="paragraph" w:customStyle="1" w:styleId="1F97250CA9D24E318F1D6E341A09C970">
    <w:name w:val="1F97250CA9D24E318F1D6E341A09C970"/>
  </w:style>
  <w:style w:type="paragraph" w:customStyle="1" w:styleId="FD1D410DB6974E57B50D3FE8227EA2A2">
    <w:name w:val="FD1D410DB6974E57B50D3FE8227EA2A2"/>
  </w:style>
  <w:style w:type="paragraph" w:customStyle="1" w:styleId="C6AE37AAB2BA4AF68269F4B201448050">
    <w:name w:val="C6AE37AAB2BA4AF68269F4B201448050"/>
  </w:style>
  <w:style w:type="paragraph" w:customStyle="1" w:styleId="4B0B7D25BEC44533BB7B4751AFCADA56">
    <w:name w:val="4B0B7D25BEC44533BB7B4751AFCADA56"/>
  </w:style>
  <w:style w:type="paragraph" w:customStyle="1" w:styleId="D206978E49874981B0F5B923002703B6">
    <w:name w:val="D206978E49874981B0F5B923002703B6"/>
  </w:style>
  <w:style w:type="paragraph" w:customStyle="1" w:styleId="C596E304F4FD4FF1BACDCB010FE1C3D7">
    <w:name w:val="C596E304F4FD4FF1BACDCB010FE1C3D7"/>
  </w:style>
  <w:style w:type="paragraph" w:customStyle="1" w:styleId="C1A5E305AD524EBCB9A12F3D2C289F9D">
    <w:name w:val="C1A5E305AD524EBCB9A12F3D2C289F9D"/>
  </w:style>
  <w:style w:type="paragraph" w:customStyle="1" w:styleId="7ED0FCE75ADB4912A94AA208016051B8">
    <w:name w:val="7ED0FCE75ADB4912A94AA208016051B8"/>
  </w:style>
  <w:style w:type="paragraph" w:customStyle="1" w:styleId="49AF0912020D43E09A3865B2AE4AA110">
    <w:name w:val="49AF0912020D43E09A3865B2AE4AA110"/>
  </w:style>
  <w:style w:type="paragraph" w:customStyle="1" w:styleId="51A3DF32015E469699E60C04AA715A89">
    <w:name w:val="51A3DF32015E469699E60C04AA715A89"/>
  </w:style>
  <w:style w:type="paragraph" w:customStyle="1" w:styleId="AABB2A749F2F43F68ACD15F845F2ADD8">
    <w:name w:val="AABB2A749F2F43F68ACD15F845F2ADD8"/>
  </w:style>
  <w:style w:type="paragraph" w:customStyle="1" w:styleId="BD00DBE163234B0A8324C9D3350C196C">
    <w:name w:val="BD00DBE163234B0A8324C9D3350C196C"/>
  </w:style>
  <w:style w:type="paragraph" w:customStyle="1" w:styleId="BA5E03A46FB349428F1AD0A10919264B">
    <w:name w:val="BA5E03A46FB349428F1AD0A10919264B"/>
  </w:style>
  <w:style w:type="paragraph" w:customStyle="1" w:styleId="BDA02198DA6F408B998E6915D7917144">
    <w:name w:val="BDA02198DA6F408B998E6915D7917144"/>
  </w:style>
  <w:style w:type="paragraph" w:customStyle="1" w:styleId="2ECFDFCF0EFD45C388261F3168E3D52A">
    <w:name w:val="2ECFDFCF0EFD45C388261F3168E3D52A"/>
  </w:style>
  <w:style w:type="paragraph" w:customStyle="1" w:styleId="AADE923463EC460CBD3B50C465104964">
    <w:name w:val="AADE923463EC460CBD3B50C465104964"/>
  </w:style>
  <w:style w:type="paragraph" w:customStyle="1" w:styleId="2991466896D24C55855D7F5A0636F7E0">
    <w:name w:val="2991466896D24C55855D7F5A0636F7E0"/>
  </w:style>
  <w:style w:type="paragraph" w:customStyle="1" w:styleId="6323099C6BB74CB291C945232F5C79CA">
    <w:name w:val="6323099C6BB74CB291C945232F5C79CA"/>
  </w:style>
  <w:style w:type="paragraph" w:customStyle="1" w:styleId="5AE1DD540DC64335A73E67CBEFD42E09">
    <w:name w:val="5AE1DD540DC64335A73E67CBEFD42E09"/>
  </w:style>
  <w:style w:type="paragraph" w:customStyle="1" w:styleId="0813FDFE7CDA48B7B05D43D7811E32A4">
    <w:name w:val="0813FDFE7CDA48B7B05D43D7811E32A4"/>
  </w:style>
  <w:style w:type="paragraph" w:customStyle="1" w:styleId="F7FD774B495A43E2AF0A645B476ADC4A">
    <w:name w:val="F7FD774B495A43E2AF0A645B476ADC4A"/>
  </w:style>
  <w:style w:type="paragraph" w:customStyle="1" w:styleId="71C50FE2D1DE4724BE1F60CEDAB8C06E">
    <w:name w:val="71C50FE2D1DE4724BE1F60CEDAB8C06E"/>
  </w:style>
  <w:style w:type="paragraph" w:customStyle="1" w:styleId="838A57FC1890489DB4E24BD29A66EB29">
    <w:name w:val="838A57FC1890489DB4E24BD29A66EB29"/>
  </w:style>
  <w:style w:type="paragraph" w:customStyle="1" w:styleId="5195A1739F86462495F4827A21CAF303">
    <w:name w:val="5195A1739F86462495F4827A21CAF303"/>
  </w:style>
  <w:style w:type="paragraph" w:customStyle="1" w:styleId="F21A939E2CCE4E8998C9CB3DBCD969F3">
    <w:name w:val="F21A939E2CCE4E8998C9CB3DBCD969F3"/>
  </w:style>
  <w:style w:type="paragraph" w:customStyle="1" w:styleId="079ECEB181CE43298B00492E71ADAA3B">
    <w:name w:val="079ECEB181CE43298B00492E71ADAA3B"/>
  </w:style>
  <w:style w:type="paragraph" w:customStyle="1" w:styleId="296027B364AF4A65847920B92AC43E6C">
    <w:name w:val="296027B364AF4A65847920B92AC43E6C"/>
  </w:style>
  <w:style w:type="paragraph" w:customStyle="1" w:styleId="460C64D1B44D4F1D9472E725143FD8CD">
    <w:name w:val="460C64D1B44D4F1D9472E725143FD8CD"/>
  </w:style>
  <w:style w:type="paragraph" w:customStyle="1" w:styleId="0F15F6D1160041B38FD941DA318B13AE">
    <w:name w:val="0F15F6D1160041B38FD941DA318B13AE"/>
  </w:style>
  <w:style w:type="paragraph" w:customStyle="1" w:styleId="3509F5F659814A3FA79DEF2DF3CB75B8">
    <w:name w:val="3509F5F659814A3FA79DEF2DF3CB75B8"/>
  </w:style>
  <w:style w:type="paragraph" w:customStyle="1" w:styleId="014FE108F95B42629A0D7A4166E7F92B">
    <w:name w:val="014FE108F95B42629A0D7A4166E7F92B"/>
  </w:style>
  <w:style w:type="paragraph" w:customStyle="1" w:styleId="FDB032E24B2F404E9E912B2CB880561F">
    <w:name w:val="FDB032E24B2F404E9E912B2CB880561F"/>
  </w:style>
  <w:style w:type="paragraph" w:customStyle="1" w:styleId="D4CB4952E8BF43BCB49586FD7DAD7EE9">
    <w:name w:val="D4CB4952E8BF43BCB49586FD7DAD7EE9"/>
  </w:style>
  <w:style w:type="paragraph" w:customStyle="1" w:styleId="AA39BCF4A7B04315AE28C65EBFE87C2E">
    <w:name w:val="AA39BCF4A7B04315AE28C65EBFE87C2E"/>
  </w:style>
  <w:style w:type="paragraph" w:customStyle="1" w:styleId="7067D828A1C84799B2404C36A4B59006">
    <w:name w:val="7067D828A1C84799B2404C36A4B59006"/>
  </w:style>
  <w:style w:type="paragraph" w:customStyle="1" w:styleId="97F5728B15CD42F5A41615C33B49D8AF">
    <w:name w:val="97F5728B15CD42F5A41615C33B49D8AF"/>
  </w:style>
  <w:style w:type="paragraph" w:customStyle="1" w:styleId="C0895DF1C5C04F5D9374241173AD7E33">
    <w:name w:val="C0895DF1C5C04F5D9374241173AD7E33"/>
  </w:style>
  <w:style w:type="paragraph" w:customStyle="1" w:styleId="13F621BCDA8F4B7081B153A5A6378FC6">
    <w:name w:val="13F621BCDA8F4B7081B153A5A6378FC6"/>
  </w:style>
  <w:style w:type="paragraph" w:customStyle="1" w:styleId="0861D3DE4E0546269D29AAA5B5758042">
    <w:name w:val="0861D3DE4E0546269D29AAA5B5758042"/>
  </w:style>
  <w:style w:type="paragraph" w:customStyle="1" w:styleId="EA49601FF66E425BB6F32B66BE972550">
    <w:name w:val="EA49601FF66E425BB6F32B66BE972550"/>
  </w:style>
  <w:style w:type="paragraph" w:customStyle="1" w:styleId="27F7E68B864B4BADAC754E11DF643FD4">
    <w:name w:val="27F7E68B864B4BADAC754E11DF643FD4"/>
  </w:style>
  <w:style w:type="paragraph" w:customStyle="1" w:styleId="FED80F552D274CF0A0A37853212B2856">
    <w:name w:val="FED80F552D274CF0A0A37853212B2856"/>
  </w:style>
  <w:style w:type="paragraph" w:customStyle="1" w:styleId="7137973A58824113B396BE7982DD183D">
    <w:name w:val="7137973A58824113B396BE7982DD183D"/>
  </w:style>
  <w:style w:type="paragraph" w:customStyle="1" w:styleId="FEBAF4597C2B41668BE9AEFDD052DFD0">
    <w:name w:val="FEBAF4597C2B41668BE9AEFDD052DFD0"/>
  </w:style>
  <w:style w:type="paragraph" w:customStyle="1" w:styleId="6475611444FB4864BF9CD8B2E9643D2D">
    <w:name w:val="6475611444FB4864BF9CD8B2E9643D2D"/>
  </w:style>
  <w:style w:type="paragraph" w:customStyle="1" w:styleId="007186D1495A401FBF186BD002358B92">
    <w:name w:val="007186D1495A401FBF186BD002358B92"/>
  </w:style>
  <w:style w:type="paragraph" w:customStyle="1" w:styleId="469977A225DB44549393710D4D3A367A">
    <w:name w:val="469977A225DB44549393710D4D3A367A"/>
  </w:style>
  <w:style w:type="paragraph" w:customStyle="1" w:styleId="D23ABE5F1A0E401A9AA060BEC8C791D4">
    <w:name w:val="D23ABE5F1A0E401A9AA060BEC8C791D4"/>
  </w:style>
  <w:style w:type="paragraph" w:customStyle="1" w:styleId="BCFD58E208F446C981E9577575D403A3">
    <w:name w:val="BCFD58E208F446C981E9577575D403A3"/>
  </w:style>
  <w:style w:type="paragraph" w:customStyle="1" w:styleId="69923B6865E146DAA4C5D04957624A2A">
    <w:name w:val="69923B6865E146DAA4C5D04957624A2A"/>
  </w:style>
  <w:style w:type="paragraph" w:customStyle="1" w:styleId="CDFC95E6C0C945F0B3358C1FF62C9B81">
    <w:name w:val="CDFC95E6C0C945F0B3358C1FF62C9B81"/>
  </w:style>
  <w:style w:type="paragraph" w:customStyle="1" w:styleId="C7CD254085EA4E12AD7E56740178E218">
    <w:name w:val="C7CD254085EA4E12AD7E56740178E218"/>
  </w:style>
  <w:style w:type="paragraph" w:customStyle="1" w:styleId="8A9C84AD4A324982B8DA469375711EDE">
    <w:name w:val="8A9C84AD4A324982B8DA469375711EDE"/>
  </w:style>
  <w:style w:type="paragraph" w:customStyle="1" w:styleId="6E71C87A23AB4E65A333FADB2B8222A6">
    <w:name w:val="6E71C87A23AB4E65A333FADB2B8222A6"/>
  </w:style>
  <w:style w:type="paragraph" w:customStyle="1" w:styleId="D70EC1C3D3DC4287BCD576699628777C">
    <w:name w:val="D70EC1C3D3DC4287BCD576699628777C"/>
  </w:style>
  <w:style w:type="paragraph" w:customStyle="1" w:styleId="319F14F9858543DE93C9ACD202EB043C">
    <w:name w:val="319F14F9858543DE93C9ACD202EB043C"/>
  </w:style>
  <w:style w:type="paragraph" w:customStyle="1" w:styleId="5160678EBF5548C4B13F72E331E56C23">
    <w:name w:val="5160678EBF5548C4B13F72E331E56C23"/>
  </w:style>
  <w:style w:type="paragraph" w:customStyle="1" w:styleId="74C3A3C8EBD44D03900747B9C9FA8618">
    <w:name w:val="74C3A3C8EBD44D03900747B9C9FA8618"/>
  </w:style>
  <w:style w:type="paragraph" w:customStyle="1" w:styleId="3583A550487147858B133C849F615A45">
    <w:name w:val="3583A550487147858B133C849F615A45"/>
  </w:style>
  <w:style w:type="paragraph" w:customStyle="1" w:styleId="3AF49E83042F4836A84B8A722D4C9228">
    <w:name w:val="3AF49E83042F4836A84B8A722D4C9228"/>
  </w:style>
  <w:style w:type="paragraph" w:customStyle="1" w:styleId="156D97BD3CDD4EE38C5E18ADDEF0E74B">
    <w:name w:val="156D97BD3CDD4EE38C5E18ADDEF0E74B"/>
  </w:style>
  <w:style w:type="paragraph" w:customStyle="1" w:styleId="A95B973785574FE4B41A2170F9A40069">
    <w:name w:val="A95B973785574FE4B41A2170F9A40069"/>
  </w:style>
  <w:style w:type="paragraph" w:customStyle="1" w:styleId="30C73CCA9B9245B898BE8A2F9E4E5E14">
    <w:name w:val="30C73CCA9B9245B898BE8A2F9E4E5E14"/>
  </w:style>
  <w:style w:type="paragraph" w:customStyle="1" w:styleId="EF9BB2171D4149D3B77EAEBFA539C432">
    <w:name w:val="EF9BB2171D4149D3B77EAEBFA539C432"/>
  </w:style>
  <w:style w:type="paragraph" w:customStyle="1" w:styleId="46FD0931B149475FBC477A061A1CACE5">
    <w:name w:val="46FD0931B149475FBC477A061A1CACE5"/>
  </w:style>
  <w:style w:type="paragraph" w:customStyle="1" w:styleId="FA4163E56AF84DB48006BF6AECCB34ED">
    <w:name w:val="FA4163E56AF84DB48006BF6AECCB34ED"/>
  </w:style>
  <w:style w:type="paragraph" w:customStyle="1" w:styleId="848CB20874374FFAAD7A5977245A22DC">
    <w:name w:val="848CB20874374FFAAD7A5977245A22DC"/>
  </w:style>
  <w:style w:type="paragraph" w:customStyle="1" w:styleId="7165611C90A543D49B96C827FF00E02C">
    <w:name w:val="7165611C90A543D49B96C827FF00E02C"/>
  </w:style>
  <w:style w:type="paragraph" w:customStyle="1" w:styleId="54ABC19030214E51AB674AFE06C78660">
    <w:name w:val="54ABC19030214E51AB674AFE06C78660"/>
  </w:style>
  <w:style w:type="paragraph" w:customStyle="1" w:styleId="A22A0C7EA2D04495A707586198B1ECC0">
    <w:name w:val="A22A0C7EA2D04495A707586198B1ECC0"/>
  </w:style>
  <w:style w:type="paragraph" w:customStyle="1" w:styleId="E512F145764A4673B5173E2D657304E3">
    <w:name w:val="E512F145764A4673B5173E2D657304E3"/>
  </w:style>
  <w:style w:type="paragraph" w:customStyle="1" w:styleId="07C16C3F0A4647EF82A052D539C007FF">
    <w:name w:val="07C16C3F0A4647EF82A052D539C007FF"/>
  </w:style>
  <w:style w:type="paragraph" w:customStyle="1" w:styleId="77569D15FF274E859857987C702EE3EC">
    <w:name w:val="77569D15FF274E859857987C702EE3EC"/>
  </w:style>
  <w:style w:type="paragraph" w:customStyle="1" w:styleId="C2F9559DD43D4BC98BB17683A116937E">
    <w:name w:val="C2F9559DD43D4BC98BB17683A116937E"/>
  </w:style>
  <w:style w:type="paragraph" w:customStyle="1" w:styleId="68B5F21AFF6A41F5B542088731AA3935">
    <w:name w:val="68B5F21AFF6A41F5B542088731AA3935"/>
  </w:style>
  <w:style w:type="paragraph" w:customStyle="1" w:styleId="D4F069C4373B4B9A8A3C8ED440DC5384">
    <w:name w:val="D4F069C4373B4B9A8A3C8ED440DC5384"/>
  </w:style>
  <w:style w:type="paragraph" w:customStyle="1" w:styleId="44D84445BD6344F180194A6D593FE17B">
    <w:name w:val="44D84445BD6344F180194A6D593FE17B"/>
  </w:style>
  <w:style w:type="paragraph" w:customStyle="1" w:styleId="1AB9397CBB7548489333F1BED2823D0B">
    <w:name w:val="1AB9397CBB7548489333F1BED2823D0B"/>
  </w:style>
  <w:style w:type="paragraph" w:customStyle="1" w:styleId="30A70122D9AD4B0BAE5D58D8FD26B722">
    <w:name w:val="30A70122D9AD4B0BAE5D58D8FD26B722"/>
  </w:style>
  <w:style w:type="paragraph" w:customStyle="1" w:styleId="B9079776EB1E4EB99D84FB3638330C8C">
    <w:name w:val="B9079776EB1E4EB99D84FB3638330C8C"/>
  </w:style>
  <w:style w:type="paragraph" w:customStyle="1" w:styleId="F5AD9BBB8F0A4765A02E506A06AA9231">
    <w:name w:val="F5AD9BBB8F0A4765A02E506A06AA9231"/>
  </w:style>
  <w:style w:type="paragraph" w:customStyle="1" w:styleId="F61837C05217473B853BA3B1C7DCA3CF">
    <w:name w:val="F61837C05217473B853BA3B1C7DCA3CF"/>
  </w:style>
  <w:style w:type="paragraph" w:customStyle="1" w:styleId="BE3976A7457645339F5C4F525F7BEC2E">
    <w:name w:val="BE3976A7457645339F5C4F525F7BEC2E"/>
  </w:style>
  <w:style w:type="paragraph" w:customStyle="1" w:styleId="96CB1954BB8F4F9CA0F66332A9F10CDC">
    <w:name w:val="96CB1954BB8F4F9CA0F66332A9F10CDC"/>
  </w:style>
  <w:style w:type="paragraph" w:customStyle="1" w:styleId="8F2182DBCDD0478A9E4CAF40FB798F84">
    <w:name w:val="8F2182DBCDD0478A9E4CAF40FB798F84"/>
  </w:style>
  <w:style w:type="paragraph" w:customStyle="1" w:styleId="5BF42C8C332F48C0BA6E5889C5182783">
    <w:name w:val="5BF42C8C332F48C0BA6E5889C5182783"/>
  </w:style>
  <w:style w:type="paragraph" w:customStyle="1" w:styleId="3F96FC44D5F44A3D84E8F3645B373406">
    <w:name w:val="3F96FC44D5F44A3D84E8F3645B373406"/>
  </w:style>
  <w:style w:type="paragraph" w:customStyle="1" w:styleId="02A8E8C778434B7D99D0C32D70B4A9C5">
    <w:name w:val="02A8E8C778434B7D99D0C32D70B4A9C5"/>
  </w:style>
  <w:style w:type="paragraph" w:customStyle="1" w:styleId="D21AC46F73BD4C33A193678465B55981">
    <w:name w:val="D21AC46F73BD4C33A193678465B55981"/>
  </w:style>
  <w:style w:type="paragraph" w:customStyle="1" w:styleId="083C2BA7A8454DFDA6142034D5EA721D">
    <w:name w:val="083C2BA7A8454DFDA6142034D5EA721D"/>
    <w:rsid w:val="00AE0FB6"/>
  </w:style>
  <w:style w:type="paragraph" w:customStyle="1" w:styleId="38672760665042B4BEC796DEE4BC07A5">
    <w:name w:val="38672760665042B4BEC796DEE4BC07A5"/>
    <w:rsid w:val="00FE6C5A"/>
  </w:style>
  <w:style w:type="paragraph" w:customStyle="1" w:styleId="F76B15C6AEF34C8EA84B11F12F581917">
    <w:name w:val="F76B15C6AEF34C8EA84B11F12F581917"/>
    <w:rsid w:val="00B42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853E8-0D69-0C46-A590-7E25FABD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C:\Users\shraddha_bharath\Downloads\Fuqua_Resume_Format_2016.dotx</Template>
  <TotalTime>1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 - Fuqua School of Business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shraddha_bharath</dc:creator>
  <cp:lastModifiedBy>Shraddha Sridhar</cp:lastModifiedBy>
  <cp:revision>5</cp:revision>
  <cp:lastPrinted>2018-11-14T04:26:00Z</cp:lastPrinted>
  <dcterms:created xsi:type="dcterms:W3CDTF">2018-11-14T04:26:00Z</dcterms:created>
  <dcterms:modified xsi:type="dcterms:W3CDTF">2018-11-14T04:28:00Z</dcterms:modified>
</cp:coreProperties>
</file>